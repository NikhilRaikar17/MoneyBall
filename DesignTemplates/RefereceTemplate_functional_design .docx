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5010C" w14:textId="0C7A36C1" w:rsidR="00A55E74" w:rsidRPr="00292D97" w:rsidRDefault="00A66F9A" w:rsidP="008362FE">
      <w:pPr>
        <w:pStyle w:val="Header"/>
        <w:tabs>
          <w:tab w:val="right" w:pos="9356"/>
        </w:tabs>
        <w:spacing w:before="0" w:after="0" w:line="240" w:lineRule="exact"/>
        <w:jc w:val="both"/>
        <w:rPr>
          <w:rFonts w:cs="Arial"/>
          <w:b/>
          <w:caps/>
          <w:noProof/>
          <w:sz w:val="20"/>
          <w:szCs w:val="20"/>
        </w:rPr>
      </w:pPr>
      <w:r w:rsidRPr="00292D97">
        <w:rPr>
          <w:rFonts w:cs="Arial"/>
          <w:noProof/>
          <w:sz w:val="17"/>
          <w:szCs w:val="17"/>
        </w:rPr>
        <w:tab/>
      </w:r>
      <w:bookmarkStart w:id="0" w:name="Classification"/>
      <w:bookmarkEnd w:id="0"/>
    </w:p>
    <w:p w14:paraId="23160F30" w14:textId="77777777" w:rsidR="00A850A8" w:rsidRPr="00292D97" w:rsidRDefault="00A850A8" w:rsidP="008362FE">
      <w:pPr>
        <w:pStyle w:val="Header"/>
        <w:jc w:val="both"/>
        <w:rPr>
          <w:b/>
          <w:bCs/>
          <w:smallCaps/>
          <w:sz w:val="22"/>
          <w:szCs w:val="22"/>
        </w:rPr>
      </w:pPr>
    </w:p>
    <w:p w14:paraId="20517882" w14:textId="2768157B" w:rsidR="00B723D4" w:rsidRPr="00292D97" w:rsidRDefault="00300398" w:rsidP="008362FE">
      <w:pPr>
        <w:pStyle w:val="StyleDocTitleArialBoldSmallcapsNotAllcaps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80" w:lineRule="exact"/>
        <w:jc w:val="both"/>
        <w:rPr>
          <w:sz w:val="28"/>
          <w:szCs w:val="28"/>
        </w:rPr>
      </w:pPr>
      <w:r>
        <w:rPr>
          <w:sz w:val="28"/>
          <w:szCs w:val="28"/>
        </w:rPr>
        <w:t>Project</w:t>
      </w:r>
    </w:p>
    <w:p w14:paraId="7088E56C" w14:textId="04353D40" w:rsidR="00B723D4" w:rsidRPr="00AE2338" w:rsidRDefault="00300398" w:rsidP="008A349D">
      <w:pPr>
        <w:pStyle w:val="StyleDocTitleArialBoldSmallcapsNotAllcaps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4440" w:line="380" w:lineRule="exact"/>
        <w:jc w:val="both"/>
        <w:rPr>
          <w:sz w:val="28"/>
          <w:szCs w:val="28"/>
        </w:rPr>
      </w:pPr>
      <w:r>
        <w:rPr>
          <w:sz w:val="28"/>
          <w:szCs w:val="28"/>
        </w:rPr>
        <w:t>Title</w:t>
      </w:r>
    </w:p>
    <w:p w14:paraId="4ED6440A" w14:textId="4793387E" w:rsidR="00B723D4" w:rsidRPr="00292D97" w:rsidRDefault="00B723D4" w:rsidP="008A349D">
      <w:pPr>
        <w:spacing w:line="240" w:lineRule="auto"/>
        <w:jc w:val="both"/>
        <w:rPr>
          <w:rStyle w:val="StyleBold"/>
          <w:sz w:val="17"/>
          <w:szCs w:val="17"/>
        </w:rPr>
        <w:sectPr w:rsidR="00B723D4" w:rsidRPr="00292D97" w:rsidSect="006C5F2C"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2268" w:right="1134" w:bottom="2268" w:left="1418" w:header="567" w:footer="510" w:gutter="0"/>
          <w:cols w:space="720"/>
          <w:titlePg/>
        </w:sectPr>
      </w:pPr>
      <w:r w:rsidRPr="00292D97">
        <w:tab/>
      </w:r>
      <w:bookmarkStart w:id="3" w:name="DocumentStatus"/>
      <w:bookmarkEnd w:id="3"/>
    </w:p>
    <w:p w14:paraId="57117EDB" w14:textId="77777777" w:rsidR="007605A0" w:rsidRPr="00292D97" w:rsidRDefault="007605A0" w:rsidP="007605A0">
      <w:pPr>
        <w:jc w:val="center"/>
        <w:rPr>
          <w:rStyle w:val="StyleArial10ptBold"/>
          <w:bCs w:val="0"/>
          <w:color w:val="0070C0"/>
          <w:sz w:val="28"/>
          <w:szCs w:val="28"/>
        </w:rPr>
      </w:pPr>
      <w:r w:rsidRPr="00292D97">
        <w:rPr>
          <w:b/>
          <w:color w:val="0070C0"/>
          <w:sz w:val="28"/>
          <w:szCs w:val="28"/>
        </w:rPr>
        <w:lastRenderedPageBreak/>
        <w:t>Table of Contents</w:t>
      </w:r>
    </w:p>
    <w:p w14:paraId="1AD64353" w14:textId="77777777" w:rsidR="006305F7" w:rsidRDefault="007605A0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 w:rsidR="006305F7">
        <w:t>0.</w:t>
      </w:r>
      <w:r w:rsidR="006305F7">
        <w:rPr>
          <w:rFonts w:asciiTheme="minorHAnsi" w:eastAsiaTheme="minorEastAsia" w:hAnsiTheme="minorHAnsi" w:cstheme="minorBidi"/>
          <w:b w:val="0"/>
          <w:bCs w:val="0"/>
          <w:sz w:val="22"/>
        </w:rPr>
        <w:tab/>
      </w:r>
      <w:r w:rsidR="006305F7">
        <w:t>Document Information</w:t>
      </w:r>
      <w:r w:rsidR="006305F7">
        <w:tab/>
      </w:r>
      <w:r w:rsidR="006305F7">
        <w:fldChar w:fldCharType="begin"/>
      </w:r>
      <w:r w:rsidR="006305F7">
        <w:instrText xml:space="preserve"> PAGEREF _Toc492446901 \h </w:instrText>
      </w:r>
      <w:r w:rsidR="006305F7">
        <w:fldChar w:fldCharType="separate"/>
      </w:r>
      <w:r w:rsidR="006305F7">
        <w:t>4</w:t>
      </w:r>
      <w:r w:rsidR="006305F7">
        <w:fldChar w:fldCharType="end"/>
      </w:r>
    </w:p>
    <w:p w14:paraId="28E19322" w14:textId="77777777" w:rsidR="006305F7" w:rsidRDefault="006305F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r>
        <w:t>1.</w:t>
      </w:r>
      <w:r>
        <w:rPr>
          <w:rFonts w:asciiTheme="minorHAnsi" w:eastAsiaTheme="minorEastAsia" w:hAnsiTheme="minorHAnsi" w:cstheme="minorBidi"/>
          <w:b w:val="0"/>
          <w:bCs w:val="0"/>
          <w:sz w:val="22"/>
        </w:rPr>
        <w:tab/>
      </w:r>
      <w:r>
        <w:t>High level description</w:t>
      </w:r>
      <w:r>
        <w:tab/>
      </w:r>
      <w:r>
        <w:fldChar w:fldCharType="begin"/>
      </w:r>
      <w:r>
        <w:instrText xml:space="preserve"> PAGEREF _Toc492446902 \h </w:instrText>
      </w:r>
      <w:r>
        <w:fldChar w:fldCharType="separate"/>
      </w:r>
      <w:r>
        <w:t>5</w:t>
      </w:r>
      <w:r>
        <w:fldChar w:fldCharType="end"/>
      </w:r>
    </w:p>
    <w:p w14:paraId="70D639DE" w14:textId="77777777" w:rsidR="006305F7" w:rsidRDefault="006305F7">
      <w:pPr>
        <w:pStyle w:val="TOC2"/>
        <w:rPr>
          <w:rFonts w:asciiTheme="minorHAnsi" w:eastAsiaTheme="minorEastAsia" w:hAnsiTheme="minorHAnsi" w:cstheme="minorBidi"/>
          <w:sz w:val="22"/>
        </w:rPr>
      </w:pPr>
      <w:r>
        <w:t>1.1</w:t>
      </w:r>
      <w:r>
        <w:rPr>
          <w:rFonts w:asciiTheme="minorHAnsi" w:eastAsiaTheme="minorEastAsia" w:hAnsiTheme="minorHAnsi" w:cstheme="minorBidi"/>
          <w:sz w:val="22"/>
        </w:rPr>
        <w:tab/>
      </w:r>
      <w:r>
        <w:t>Document Summary</w:t>
      </w:r>
      <w:r>
        <w:tab/>
      </w:r>
      <w:r>
        <w:fldChar w:fldCharType="begin"/>
      </w:r>
      <w:r>
        <w:instrText xml:space="preserve"> PAGEREF _Toc492446903 \h </w:instrText>
      </w:r>
      <w:r>
        <w:fldChar w:fldCharType="separate"/>
      </w:r>
      <w:r>
        <w:t>5</w:t>
      </w:r>
      <w:r>
        <w:fldChar w:fldCharType="end"/>
      </w:r>
    </w:p>
    <w:p w14:paraId="6576F487" w14:textId="77777777" w:rsidR="006305F7" w:rsidRDefault="006305F7">
      <w:pPr>
        <w:pStyle w:val="TOC2"/>
        <w:rPr>
          <w:rFonts w:asciiTheme="minorHAnsi" w:eastAsiaTheme="minorEastAsia" w:hAnsiTheme="minorHAnsi" w:cstheme="minorBidi"/>
          <w:sz w:val="22"/>
        </w:rPr>
      </w:pPr>
      <w:r>
        <w:t>1.2</w:t>
      </w:r>
      <w:r>
        <w:rPr>
          <w:rFonts w:asciiTheme="minorHAnsi" w:eastAsiaTheme="minorEastAsia" w:hAnsiTheme="minorHAnsi" w:cstheme="minorBidi"/>
          <w:sz w:val="22"/>
        </w:rPr>
        <w:tab/>
      </w:r>
      <w:r>
        <w:t>Data Description</w:t>
      </w:r>
      <w:r>
        <w:tab/>
      </w:r>
      <w:r>
        <w:fldChar w:fldCharType="begin"/>
      </w:r>
      <w:r>
        <w:instrText xml:space="preserve"> PAGEREF _Toc492446904 \h </w:instrText>
      </w:r>
      <w:r>
        <w:fldChar w:fldCharType="separate"/>
      </w:r>
      <w:r>
        <w:t>5</w:t>
      </w:r>
      <w:r>
        <w:fldChar w:fldCharType="end"/>
      </w:r>
    </w:p>
    <w:p w14:paraId="1F8FDB0D" w14:textId="77777777" w:rsidR="006305F7" w:rsidRDefault="006305F7">
      <w:pPr>
        <w:pStyle w:val="TOC2"/>
        <w:rPr>
          <w:rFonts w:asciiTheme="minorHAnsi" w:eastAsiaTheme="minorEastAsia" w:hAnsiTheme="minorHAnsi" w:cstheme="minorBidi"/>
          <w:sz w:val="22"/>
        </w:rPr>
      </w:pPr>
      <w:r>
        <w:t>1.3</w:t>
      </w:r>
      <w:r>
        <w:rPr>
          <w:rFonts w:asciiTheme="minorHAnsi" w:eastAsiaTheme="minorEastAsia" w:hAnsiTheme="minorHAnsi" w:cstheme="minorBidi"/>
          <w:sz w:val="22"/>
        </w:rPr>
        <w:tab/>
      </w:r>
      <w:r>
        <w:t>Data Flow</w:t>
      </w:r>
      <w:r>
        <w:tab/>
      </w:r>
      <w:r>
        <w:fldChar w:fldCharType="begin"/>
      </w:r>
      <w:r>
        <w:instrText xml:space="preserve"> PAGEREF _Toc492446905 \h </w:instrText>
      </w:r>
      <w:r>
        <w:fldChar w:fldCharType="separate"/>
      </w:r>
      <w:r>
        <w:t>6</w:t>
      </w:r>
      <w:r>
        <w:fldChar w:fldCharType="end"/>
      </w:r>
    </w:p>
    <w:p w14:paraId="6CD34CCC" w14:textId="77777777" w:rsidR="006305F7" w:rsidRDefault="006305F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bCs w:val="0"/>
          <w:sz w:val="22"/>
        </w:rPr>
        <w:tab/>
      </w:r>
      <w:r>
        <w:t>Interface Description</w:t>
      </w:r>
      <w:r>
        <w:tab/>
      </w:r>
      <w:r>
        <w:fldChar w:fldCharType="begin"/>
      </w:r>
      <w:r>
        <w:instrText xml:space="preserve"> PAGEREF _Toc492446906 \h </w:instrText>
      </w:r>
      <w:r>
        <w:fldChar w:fldCharType="separate"/>
      </w:r>
      <w:r>
        <w:t>7</w:t>
      </w:r>
      <w:r>
        <w:fldChar w:fldCharType="end"/>
      </w:r>
    </w:p>
    <w:p w14:paraId="01362E77" w14:textId="77777777" w:rsidR="006305F7" w:rsidRDefault="006305F7">
      <w:pPr>
        <w:pStyle w:val="TOC2"/>
        <w:rPr>
          <w:rFonts w:asciiTheme="minorHAnsi" w:eastAsiaTheme="minorEastAsia" w:hAnsiTheme="minorHAnsi" w:cstheme="minorBidi"/>
          <w:sz w:val="22"/>
        </w:rPr>
      </w:pPr>
      <w:r>
        <w:t>2.1</w:t>
      </w:r>
      <w:r>
        <w:rPr>
          <w:rFonts w:asciiTheme="minorHAnsi" w:eastAsiaTheme="minorEastAsia" w:hAnsiTheme="minorHAnsi" w:cstheme="minorBidi"/>
          <w:sz w:val="22"/>
        </w:rPr>
        <w:tab/>
      </w:r>
      <w:r>
        <w:t>Overview</w:t>
      </w:r>
      <w:r>
        <w:tab/>
      </w:r>
      <w:r>
        <w:fldChar w:fldCharType="begin"/>
      </w:r>
      <w:r>
        <w:instrText xml:space="preserve"> PAGEREF _Toc492446907 \h </w:instrText>
      </w:r>
      <w:r>
        <w:fldChar w:fldCharType="separate"/>
      </w:r>
      <w:r>
        <w:t>7</w:t>
      </w:r>
      <w:r>
        <w:fldChar w:fldCharType="end"/>
      </w:r>
    </w:p>
    <w:p w14:paraId="16A1448E" w14:textId="77777777" w:rsidR="006305F7" w:rsidRDefault="006305F7">
      <w:pPr>
        <w:pStyle w:val="TOC2"/>
        <w:rPr>
          <w:rFonts w:asciiTheme="minorHAnsi" w:eastAsiaTheme="minorEastAsia" w:hAnsiTheme="minorHAnsi" w:cstheme="minorBidi"/>
          <w:sz w:val="22"/>
        </w:rPr>
      </w:pPr>
      <w:r>
        <w:t>2.2</w:t>
      </w:r>
      <w:r>
        <w:rPr>
          <w:rFonts w:asciiTheme="minorHAnsi" w:eastAsiaTheme="minorEastAsia" w:hAnsiTheme="minorHAnsi" w:cstheme="minorBidi"/>
          <w:sz w:val="22"/>
        </w:rPr>
        <w:tab/>
      </w:r>
      <w:r>
        <w:t>Technical Interface</w:t>
      </w:r>
      <w:r>
        <w:tab/>
      </w:r>
      <w:r>
        <w:fldChar w:fldCharType="begin"/>
      </w:r>
      <w:r>
        <w:instrText xml:space="preserve"> PAGEREF _Toc492446908 \h </w:instrText>
      </w:r>
      <w:r>
        <w:fldChar w:fldCharType="separate"/>
      </w:r>
      <w:r>
        <w:t>8</w:t>
      </w:r>
      <w:r>
        <w:fldChar w:fldCharType="end"/>
      </w:r>
    </w:p>
    <w:p w14:paraId="43CFAD57" w14:textId="77777777" w:rsidR="006305F7" w:rsidRDefault="006305F7">
      <w:pPr>
        <w:pStyle w:val="TOC2"/>
        <w:rPr>
          <w:rFonts w:asciiTheme="minorHAnsi" w:eastAsiaTheme="minorEastAsia" w:hAnsiTheme="minorHAnsi" w:cstheme="minorBidi"/>
          <w:sz w:val="22"/>
        </w:rPr>
      </w:pPr>
      <w:r>
        <w:t>2.3</w:t>
      </w:r>
      <w:r>
        <w:rPr>
          <w:rFonts w:asciiTheme="minorHAnsi" w:eastAsiaTheme="minorEastAsia" w:hAnsiTheme="minorHAnsi" w:cstheme="minorBidi"/>
          <w:sz w:val="22"/>
        </w:rPr>
        <w:tab/>
      </w:r>
      <w:r>
        <w:t>Target structure in HDFS</w:t>
      </w:r>
      <w:r>
        <w:tab/>
      </w:r>
      <w:r>
        <w:fldChar w:fldCharType="begin"/>
      </w:r>
      <w:r>
        <w:instrText xml:space="preserve"> PAGEREF _Toc492446909 \h </w:instrText>
      </w:r>
      <w:r>
        <w:fldChar w:fldCharType="separate"/>
      </w:r>
      <w:r>
        <w:t>8</w:t>
      </w:r>
      <w:r>
        <w:fldChar w:fldCharType="end"/>
      </w:r>
    </w:p>
    <w:p w14:paraId="1139B8F7" w14:textId="77777777" w:rsidR="006305F7" w:rsidRDefault="006305F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bCs w:val="0"/>
          <w:sz w:val="22"/>
        </w:rPr>
        <w:tab/>
      </w:r>
      <w:r>
        <w:t>Data Model</w:t>
      </w:r>
      <w:r>
        <w:tab/>
      </w:r>
      <w:r>
        <w:fldChar w:fldCharType="begin"/>
      </w:r>
      <w:r>
        <w:instrText xml:space="preserve"> PAGEREF _Toc492446910 \h </w:instrText>
      </w:r>
      <w:r>
        <w:fldChar w:fldCharType="separate"/>
      </w:r>
      <w:r>
        <w:t>8</w:t>
      </w:r>
      <w:r>
        <w:fldChar w:fldCharType="end"/>
      </w:r>
    </w:p>
    <w:p w14:paraId="6E798922" w14:textId="77777777" w:rsidR="006305F7" w:rsidRDefault="006305F7">
      <w:pPr>
        <w:pStyle w:val="TOC2"/>
        <w:rPr>
          <w:rFonts w:asciiTheme="minorHAnsi" w:eastAsiaTheme="minorEastAsia" w:hAnsiTheme="minorHAnsi" w:cstheme="minorBidi"/>
          <w:sz w:val="22"/>
        </w:rPr>
      </w:pPr>
      <w:r>
        <w:t>3.1</w:t>
      </w:r>
      <w:r>
        <w:rPr>
          <w:rFonts w:asciiTheme="minorHAnsi" w:eastAsiaTheme="minorEastAsia" w:hAnsiTheme="minorHAnsi" w:cstheme="minorBidi"/>
          <w:sz w:val="22"/>
        </w:rPr>
        <w:tab/>
      </w:r>
      <w:r>
        <w:t>Landing Zone</w:t>
      </w:r>
      <w:r>
        <w:tab/>
      </w:r>
      <w:r>
        <w:fldChar w:fldCharType="begin"/>
      </w:r>
      <w:r>
        <w:instrText xml:space="preserve"> PAGEREF _Toc492446911 \h </w:instrText>
      </w:r>
      <w:r>
        <w:fldChar w:fldCharType="separate"/>
      </w:r>
      <w:r>
        <w:t>9</w:t>
      </w:r>
      <w:r>
        <w:fldChar w:fldCharType="end"/>
      </w:r>
    </w:p>
    <w:p w14:paraId="478EE067" w14:textId="77777777" w:rsidR="006305F7" w:rsidRDefault="006305F7">
      <w:pPr>
        <w:pStyle w:val="TOC2"/>
        <w:rPr>
          <w:rFonts w:asciiTheme="minorHAnsi" w:eastAsiaTheme="minorEastAsia" w:hAnsiTheme="minorHAnsi" w:cstheme="minorBidi"/>
          <w:sz w:val="22"/>
        </w:rPr>
      </w:pPr>
      <w:r>
        <w:t>3.2</w:t>
      </w:r>
      <w:r>
        <w:rPr>
          <w:rFonts w:asciiTheme="minorHAnsi" w:eastAsiaTheme="minorEastAsia" w:hAnsiTheme="minorHAnsi" w:cstheme="minorBidi"/>
          <w:sz w:val="22"/>
        </w:rPr>
        <w:tab/>
      </w:r>
      <w:r>
        <w:t>Staging Store</w:t>
      </w:r>
      <w:r>
        <w:tab/>
      </w:r>
      <w:r>
        <w:fldChar w:fldCharType="begin"/>
      </w:r>
      <w:r>
        <w:instrText xml:space="preserve"> PAGEREF _Toc492446912 \h </w:instrText>
      </w:r>
      <w:r>
        <w:fldChar w:fldCharType="separate"/>
      </w:r>
      <w:r>
        <w:t>10</w:t>
      </w:r>
      <w:r>
        <w:fldChar w:fldCharType="end"/>
      </w:r>
    </w:p>
    <w:p w14:paraId="4F439D6B" w14:textId="77777777" w:rsidR="006305F7" w:rsidRDefault="006305F7">
      <w:pPr>
        <w:pStyle w:val="TOC2"/>
        <w:rPr>
          <w:rFonts w:asciiTheme="minorHAnsi" w:eastAsiaTheme="minorEastAsia" w:hAnsiTheme="minorHAnsi" w:cstheme="minorBidi"/>
          <w:sz w:val="22"/>
        </w:rPr>
      </w:pPr>
      <w:r>
        <w:t>3.3</w:t>
      </w:r>
      <w:r>
        <w:rPr>
          <w:rFonts w:asciiTheme="minorHAnsi" w:eastAsiaTheme="minorEastAsia" w:hAnsiTheme="minorHAnsi" w:cstheme="minorBidi"/>
          <w:sz w:val="22"/>
        </w:rPr>
        <w:tab/>
      </w:r>
      <w:r>
        <w:t>Corporate Store (Individual Data sets)</w:t>
      </w:r>
      <w:r>
        <w:tab/>
      </w:r>
      <w:r>
        <w:fldChar w:fldCharType="begin"/>
      </w:r>
      <w:r>
        <w:instrText xml:space="preserve"> PAGEREF _Toc492446913 \h </w:instrText>
      </w:r>
      <w:r>
        <w:fldChar w:fldCharType="separate"/>
      </w:r>
      <w:r>
        <w:t>11</w:t>
      </w:r>
      <w:r>
        <w:fldChar w:fldCharType="end"/>
      </w:r>
    </w:p>
    <w:p w14:paraId="6FFAEF14" w14:textId="77777777" w:rsidR="006305F7" w:rsidRDefault="006305F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r w:rsidRPr="00E55FF5">
        <w:rPr>
          <w:rFonts w:eastAsia="Calibri"/>
          <w:bCs w:val="0"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sz w:val="22"/>
        </w:rPr>
        <w:tab/>
      </w:r>
      <w:r w:rsidRPr="00E55FF5">
        <w:rPr>
          <w:rFonts w:eastAsia="Calibri"/>
          <w:bCs w:val="0"/>
        </w:rPr>
        <w:t>Access rights and DISC Roles</w:t>
      </w:r>
      <w:r>
        <w:tab/>
      </w:r>
      <w:r>
        <w:fldChar w:fldCharType="begin"/>
      </w:r>
      <w:r>
        <w:instrText xml:space="preserve"> PAGEREF _Toc492446914 \h </w:instrText>
      </w:r>
      <w:r>
        <w:fldChar w:fldCharType="separate"/>
      </w:r>
      <w:r>
        <w:t>13</w:t>
      </w:r>
      <w:r>
        <w:fldChar w:fldCharType="end"/>
      </w:r>
    </w:p>
    <w:p w14:paraId="08B2D0F9" w14:textId="77777777" w:rsidR="006305F7" w:rsidRDefault="006305F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r>
        <w:t>5.</w:t>
      </w:r>
      <w:r>
        <w:rPr>
          <w:rFonts w:asciiTheme="minorHAnsi" w:eastAsiaTheme="minorEastAsia" w:hAnsiTheme="minorHAnsi" w:cstheme="minorBidi"/>
          <w:b w:val="0"/>
          <w:bCs w:val="0"/>
          <w:sz w:val="22"/>
        </w:rPr>
        <w:tab/>
      </w:r>
      <w:r>
        <w:t>Capacity plan</w:t>
      </w:r>
      <w:r>
        <w:tab/>
      </w:r>
      <w:r>
        <w:fldChar w:fldCharType="begin"/>
      </w:r>
      <w:r>
        <w:instrText xml:space="preserve"> PAGEREF _Toc492446915 \h </w:instrText>
      </w:r>
      <w:r>
        <w:fldChar w:fldCharType="separate"/>
      </w:r>
      <w:r>
        <w:t>13</w:t>
      </w:r>
      <w:r>
        <w:fldChar w:fldCharType="end"/>
      </w:r>
    </w:p>
    <w:p w14:paraId="4F0799ED" w14:textId="77777777" w:rsidR="006305F7" w:rsidRDefault="006305F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r w:rsidRPr="00E55FF5">
        <w:rPr>
          <w:rFonts w:eastAsia="Calibri"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sz w:val="22"/>
        </w:rPr>
        <w:tab/>
      </w:r>
      <w:r w:rsidRPr="00E55FF5">
        <w:rPr>
          <w:rFonts w:eastAsia="Calibri"/>
        </w:rPr>
        <w:t>Error Handling and Logging</w:t>
      </w:r>
      <w:r>
        <w:tab/>
      </w:r>
      <w:r>
        <w:fldChar w:fldCharType="begin"/>
      </w:r>
      <w:r>
        <w:instrText xml:space="preserve"> PAGEREF _Toc492446916 \h </w:instrText>
      </w:r>
      <w:r>
        <w:fldChar w:fldCharType="separate"/>
      </w:r>
      <w:r>
        <w:t>15</w:t>
      </w:r>
      <w:r>
        <w:fldChar w:fldCharType="end"/>
      </w:r>
    </w:p>
    <w:p w14:paraId="71A8FF26" w14:textId="77777777" w:rsidR="006305F7" w:rsidRDefault="006305F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r>
        <w:t>7.</w:t>
      </w:r>
      <w:r>
        <w:rPr>
          <w:rFonts w:asciiTheme="minorHAnsi" w:eastAsiaTheme="minorEastAsia" w:hAnsiTheme="minorHAnsi" w:cstheme="minorBidi"/>
          <w:b w:val="0"/>
          <w:bCs w:val="0"/>
          <w:sz w:val="22"/>
        </w:rPr>
        <w:tab/>
      </w:r>
      <w:r>
        <w:t>Appendix</w:t>
      </w:r>
      <w:r>
        <w:tab/>
      </w:r>
      <w:r>
        <w:fldChar w:fldCharType="begin"/>
      </w:r>
      <w:r>
        <w:instrText xml:space="preserve"> PAGEREF _Toc492446917 \h </w:instrText>
      </w:r>
      <w:r>
        <w:fldChar w:fldCharType="separate"/>
      </w:r>
      <w:r>
        <w:t>15</w:t>
      </w:r>
      <w:r>
        <w:fldChar w:fldCharType="end"/>
      </w:r>
    </w:p>
    <w:p w14:paraId="7B513DC7" w14:textId="77777777" w:rsidR="006305F7" w:rsidRDefault="006305F7">
      <w:pPr>
        <w:pStyle w:val="TOC2"/>
        <w:rPr>
          <w:rFonts w:asciiTheme="minorHAnsi" w:eastAsiaTheme="minorEastAsia" w:hAnsiTheme="minorHAnsi" w:cstheme="minorBidi"/>
          <w:sz w:val="22"/>
        </w:rPr>
      </w:pPr>
      <w:r w:rsidRPr="00E55FF5">
        <w:rPr>
          <w:rFonts w:eastAsia="Calibri"/>
        </w:rPr>
        <w:t>7.1</w:t>
      </w:r>
      <w:r>
        <w:rPr>
          <w:rFonts w:asciiTheme="minorHAnsi" w:eastAsiaTheme="minorEastAsia" w:hAnsiTheme="minorHAnsi" w:cstheme="minorBidi"/>
          <w:sz w:val="22"/>
        </w:rPr>
        <w:tab/>
      </w:r>
      <w:r w:rsidRPr="00E55FF5">
        <w:rPr>
          <w:rFonts w:eastAsia="Calibri"/>
        </w:rPr>
        <w:t xml:space="preserve">Open </w:t>
      </w:r>
      <w:r w:rsidRPr="00E55FF5">
        <w:t>Points</w:t>
      </w:r>
      <w:r w:rsidRPr="00E55FF5">
        <w:rPr>
          <w:rFonts w:eastAsia="Calibri"/>
        </w:rPr>
        <w:t xml:space="preserve"> and Future Tasks</w:t>
      </w:r>
      <w:r>
        <w:tab/>
      </w:r>
      <w:r>
        <w:fldChar w:fldCharType="begin"/>
      </w:r>
      <w:r>
        <w:instrText xml:space="preserve"> PAGEREF _Toc492446918 \h </w:instrText>
      </w:r>
      <w:r>
        <w:fldChar w:fldCharType="separate"/>
      </w:r>
      <w:r>
        <w:t>15</w:t>
      </w:r>
      <w:r>
        <w:fldChar w:fldCharType="end"/>
      </w:r>
    </w:p>
    <w:p w14:paraId="76BBE790" w14:textId="77777777" w:rsidR="006305F7" w:rsidRDefault="006305F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r>
        <w:t>8.</w:t>
      </w:r>
      <w:r>
        <w:rPr>
          <w:rFonts w:asciiTheme="minorHAnsi" w:eastAsiaTheme="minorEastAsia" w:hAnsiTheme="minorHAnsi" w:cstheme="minorBidi"/>
          <w:b w:val="0"/>
          <w:bCs w:val="0"/>
          <w:sz w:val="22"/>
        </w:rPr>
        <w:tab/>
      </w:r>
      <w:r>
        <w:t>Signature List</w:t>
      </w:r>
      <w:r>
        <w:tab/>
      </w:r>
      <w:r>
        <w:fldChar w:fldCharType="begin"/>
      </w:r>
      <w:r>
        <w:instrText xml:space="preserve"> PAGEREF _Toc492446919 \h </w:instrText>
      </w:r>
      <w:r>
        <w:fldChar w:fldCharType="separate"/>
      </w:r>
      <w:r>
        <w:t>16</w:t>
      </w:r>
      <w:r>
        <w:fldChar w:fldCharType="end"/>
      </w:r>
    </w:p>
    <w:p w14:paraId="4EA6DDF7" w14:textId="4DCA1D22" w:rsidR="00CD73D4" w:rsidRDefault="007605A0" w:rsidP="007605A0">
      <w:pPr>
        <w:pStyle w:val="TOC1"/>
        <w:rPr>
          <w:rFonts w:asciiTheme="minorHAnsi" w:eastAsiaTheme="minorEastAsia" w:hAnsiTheme="minorHAnsi" w:cstheme="minorBidi"/>
          <w:sz w:val="22"/>
        </w:rPr>
      </w:pPr>
      <w:r>
        <w:fldChar w:fldCharType="end"/>
      </w:r>
      <w:r w:rsidR="00434783" w:rsidRPr="00292D97">
        <w:rPr>
          <w:rFonts w:cs="Arial"/>
          <w:b w:val="0"/>
          <w:szCs w:val="20"/>
        </w:rPr>
        <w:fldChar w:fldCharType="begin"/>
      </w:r>
      <w:r w:rsidR="00434783" w:rsidRPr="00292D97">
        <w:rPr>
          <w:rFonts w:cs="Arial"/>
          <w:b w:val="0"/>
          <w:szCs w:val="20"/>
        </w:rPr>
        <w:instrText xml:space="preserve"> TOC \o "1-2" </w:instrText>
      </w:r>
      <w:r w:rsidR="00434783" w:rsidRPr="00292D97">
        <w:rPr>
          <w:rFonts w:cs="Arial"/>
          <w:b w:val="0"/>
          <w:szCs w:val="20"/>
        </w:rPr>
        <w:fldChar w:fldCharType="separate"/>
      </w:r>
    </w:p>
    <w:p w14:paraId="54481229" w14:textId="6F27FBA5" w:rsidR="00A93881" w:rsidRDefault="00A93881" w:rsidP="00CD73D4">
      <w:pPr>
        <w:pStyle w:val="TOCHeading"/>
        <w:rPr>
          <w:rFonts w:asciiTheme="minorHAnsi" w:eastAsiaTheme="minorEastAsia" w:hAnsiTheme="minorHAnsi" w:cstheme="minorBidi"/>
          <w:b w:val="0"/>
          <w:bCs w:val="0"/>
          <w:noProof/>
          <w:sz w:val="22"/>
        </w:rPr>
      </w:pPr>
    </w:p>
    <w:p w14:paraId="30C66FAD" w14:textId="77508FF2" w:rsidR="00B723D4" w:rsidRPr="00292D97" w:rsidRDefault="00434783" w:rsidP="00434783">
      <w:pPr>
        <w:pStyle w:val="TOC1"/>
      </w:pPr>
      <w:r w:rsidRPr="00292D97">
        <w:rPr>
          <w:rFonts w:cs="Arial"/>
          <w:b w:val="0"/>
          <w:szCs w:val="20"/>
        </w:rPr>
        <w:fldChar w:fldCharType="end"/>
      </w:r>
    </w:p>
    <w:p w14:paraId="47B702D5" w14:textId="77777777" w:rsidR="00447457" w:rsidRPr="00292D97" w:rsidRDefault="00447457">
      <w:pPr>
        <w:spacing w:before="0" w:after="0" w:line="240" w:lineRule="auto"/>
      </w:pPr>
      <w:r w:rsidRPr="00292D97">
        <w:br w:type="page"/>
      </w:r>
    </w:p>
    <w:p w14:paraId="52F48E0E" w14:textId="635A3D71" w:rsidR="00D70252" w:rsidRPr="00292D97" w:rsidRDefault="00D70252" w:rsidP="00D70252">
      <w:pPr>
        <w:jc w:val="center"/>
        <w:rPr>
          <w:rFonts w:asciiTheme="minorHAnsi" w:hAnsiTheme="minorHAnsi" w:cs="Arial"/>
          <w:b/>
          <w:color w:val="0070C0"/>
          <w:sz w:val="28"/>
          <w:szCs w:val="20"/>
        </w:rPr>
      </w:pPr>
      <w:r w:rsidRPr="00292D97">
        <w:rPr>
          <w:rFonts w:asciiTheme="minorHAnsi" w:hAnsiTheme="minorHAnsi" w:cs="Arial"/>
          <w:b/>
          <w:color w:val="0070C0"/>
          <w:sz w:val="28"/>
          <w:szCs w:val="20"/>
        </w:rPr>
        <w:lastRenderedPageBreak/>
        <w:t xml:space="preserve">Table of </w:t>
      </w:r>
      <w:r w:rsidR="00E850C9">
        <w:rPr>
          <w:rFonts w:asciiTheme="minorHAnsi" w:hAnsiTheme="minorHAnsi" w:cs="Arial"/>
          <w:b/>
          <w:color w:val="0070C0"/>
          <w:sz w:val="28"/>
          <w:szCs w:val="20"/>
        </w:rPr>
        <w:t>Tables</w:t>
      </w:r>
    </w:p>
    <w:p w14:paraId="19CCBE48" w14:textId="77777777" w:rsidR="006305F7" w:rsidRDefault="00E850C9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rFonts w:asciiTheme="minorHAnsi" w:hAnsiTheme="minorHAnsi" w:cs="Arial"/>
          <w:szCs w:val="20"/>
        </w:rPr>
        <w:fldChar w:fldCharType="begin"/>
      </w:r>
      <w:r>
        <w:rPr>
          <w:rFonts w:asciiTheme="minorHAnsi" w:hAnsiTheme="minorHAnsi" w:cs="Arial"/>
          <w:szCs w:val="20"/>
        </w:rPr>
        <w:instrText xml:space="preserve"> TOC \h \z \c "Table" </w:instrText>
      </w:r>
      <w:r>
        <w:rPr>
          <w:rFonts w:asciiTheme="minorHAnsi" w:hAnsiTheme="minorHAnsi" w:cs="Arial"/>
          <w:szCs w:val="20"/>
        </w:rPr>
        <w:fldChar w:fldCharType="separate"/>
      </w:r>
      <w:hyperlink w:anchor="_Toc492446920" w:history="1">
        <w:r w:rsidR="006305F7" w:rsidRPr="00FE57CE">
          <w:rPr>
            <w:rStyle w:val="Hyperlink"/>
            <w:noProof/>
          </w:rPr>
          <w:t>Table 1: Gleif Scope in DISC</w:t>
        </w:r>
        <w:r w:rsidR="006305F7">
          <w:rPr>
            <w:noProof/>
            <w:webHidden/>
          </w:rPr>
          <w:tab/>
        </w:r>
        <w:r w:rsidR="006305F7">
          <w:rPr>
            <w:noProof/>
            <w:webHidden/>
          </w:rPr>
          <w:fldChar w:fldCharType="begin"/>
        </w:r>
        <w:r w:rsidR="006305F7">
          <w:rPr>
            <w:noProof/>
            <w:webHidden/>
          </w:rPr>
          <w:instrText xml:space="preserve"> PAGEREF _Toc492446920 \h </w:instrText>
        </w:r>
        <w:r w:rsidR="006305F7">
          <w:rPr>
            <w:noProof/>
            <w:webHidden/>
          </w:rPr>
        </w:r>
        <w:r w:rsidR="006305F7">
          <w:rPr>
            <w:noProof/>
            <w:webHidden/>
          </w:rPr>
          <w:fldChar w:fldCharType="separate"/>
        </w:r>
        <w:r w:rsidR="006305F7">
          <w:rPr>
            <w:noProof/>
            <w:webHidden/>
          </w:rPr>
          <w:t>5</w:t>
        </w:r>
        <w:r w:rsidR="006305F7">
          <w:rPr>
            <w:noProof/>
            <w:webHidden/>
          </w:rPr>
          <w:fldChar w:fldCharType="end"/>
        </w:r>
      </w:hyperlink>
    </w:p>
    <w:p w14:paraId="5EAC862E" w14:textId="77777777" w:rsidR="006305F7" w:rsidRDefault="001164B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2446921" w:history="1">
        <w:r w:rsidR="006305F7" w:rsidRPr="00FE57CE">
          <w:rPr>
            <w:rStyle w:val="Hyperlink"/>
            <w:noProof/>
          </w:rPr>
          <w:t>Table 2: Overview of Interface Details</w:t>
        </w:r>
        <w:r w:rsidR="006305F7">
          <w:rPr>
            <w:noProof/>
            <w:webHidden/>
          </w:rPr>
          <w:tab/>
        </w:r>
        <w:r w:rsidR="006305F7">
          <w:rPr>
            <w:noProof/>
            <w:webHidden/>
          </w:rPr>
          <w:fldChar w:fldCharType="begin"/>
        </w:r>
        <w:r w:rsidR="006305F7">
          <w:rPr>
            <w:noProof/>
            <w:webHidden/>
          </w:rPr>
          <w:instrText xml:space="preserve"> PAGEREF _Toc492446921 \h </w:instrText>
        </w:r>
        <w:r w:rsidR="006305F7">
          <w:rPr>
            <w:noProof/>
            <w:webHidden/>
          </w:rPr>
        </w:r>
        <w:r w:rsidR="006305F7">
          <w:rPr>
            <w:noProof/>
            <w:webHidden/>
          </w:rPr>
          <w:fldChar w:fldCharType="separate"/>
        </w:r>
        <w:r w:rsidR="006305F7">
          <w:rPr>
            <w:noProof/>
            <w:webHidden/>
          </w:rPr>
          <w:t>7</w:t>
        </w:r>
        <w:r w:rsidR="006305F7">
          <w:rPr>
            <w:noProof/>
            <w:webHidden/>
          </w:rPr>
          <w:fldChar w:fldCharType="end"/>
        </w:r>
      </w:hyperlink>
    </w:p>
    <w:p w14:paraId="1BA46B21" w14:textId="77777777" w:rsidR="006305F7" w:rsidRDefault="001164B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2446922" w:history="1">
        <w:r w:rsidR="006305F7" w:rsidRPr="00FE57CE">
          <w:rPr>
            <w:rStyle w:val="Hyperlink"/>
            <w:noProof/>
          </w:rPr>
          <w:t>Table 3: Technical Interface</w:t>
        </w:r>
        <w:r w:rsidR="006305F7">
          <w:rPr>
            <w:noProof/>
            <w:webHidden/>
          </w:rPr>
          <w:tab/>
        </w:r>
        <w:r w:rsidR="006305F7">
          <w:rPr>
            <w:noProof/>
            <w:webHidden/>
          </w:rPr>
          <w:fldChar w:fldCharType="begin"/>
        </w:r>
        <w:r w:rsidR="006305F7">
          <w:rPr>
            <w:noProof/>
            <w:webHidden/>
          </w:rPr>
          <w:instrText xml:space="preserve"> PAGEREF _Toc492446922 \h </w:instrText>
        </w:r>
        <w:r w:rsidR="006305F7">
          <w:rPr>
            <w:noProof/>
            <w:webHidden/>
          </w:rPr>
        </w:r>
        <w:r w:rsidR="006305F7">
          <w:rPr>
            <w:noProof/>
            <w:webHidden/>
          </w:rPr>
          <w:fldChar w:fldCharType="separate"/>
        </w:r>
        <w:r w:rsidR="006305F7">
          <w:rPr>
            <w:noProof/>
            <w:webHidden/>
          </w:rPr>
          <w:t>8</w:t>
        </w:r>
        <w:r w:rsidR="006305F7">
          <w:rPr>
            <w:noProof/>
            <w:webHidden/>
          </w:rPr>
          <w:fldChar w:fldCharType="end"/>
        </w:r>
      </w:hyperlink>
    </w:p>
    <w:p w14:paraId="0DAE915B" w14:textId="77777777" w:rsidR="006305F7" w:rsidRDefault="001164B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2446923" w:history="1">
        <w:r w:rsidR="006305F7" w:rsidRPr="00FE57CE">
          <w:rPr>
            <w:rStyle w:val="Hyperlink"/>
            <w:noProof/>
          </w:rPr>
          <w:t>Table 4: Overview of the HDFS Structure per data set *</w:t>
        </w:r>
        <w:r w:rsidR="006305F7">
          <w:rPr>
            <w:noProof/>
            <w:webHidden/>
          </w:rPr>
          <w:tab/>
        </w:r>
        <w:r w:rsidR="006305F7">
          <w:rPr>
            <w:noProof/>
            <w:webHidden/>
          </w:rPr>
          <w:fldChar w:fldCharType="begin"/>
        </w:r>
        <w:r w:rsidR="006305F7">
          <w:rPr>
            <w:noProof/>
            <w:webHidden/>
          </w:rPr>
          <w:instrText xml:space="preserve"> PAGEREF _Toc492446923 \h </w:instrText>
        </w:r>
        <w:r w:rsidR="006305F7">
          <w:rPr>
            <w:noProof/>
            <w:webHidden/>
          </w:rPr>
        </w:r>
        <w:r w:rsidR="006305F7">
          <w:rPr>
            <w:noProof/>
            <w:webHidden/>
          </w:rPr>
          <w:fldChar w:fldCharType="separate"/>
        </w:r>
        <w:r w:rsidR="006305F7">
          <w:rPr>
            <w:noProof/>
            <w:webHidden/>
          </w:rPr>
          <w:t>8</w:t>
        </w:r>
        <w:r w:rsidR="006305F7">
          <w:rPr>
            <w:noProof/>
            <w:webHidden/>
          </w:rPr>
          <w:fldChar w:fldCharType="end"/>
        </w:r>
      </w:hyperlink>
    </w:p>
    <w:p w14:paraId="7D0B04A8" w14:textId="77777777" w:rsidR="006305F7" w:rsidRDefault="001164B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2446924" w:history="1">
        <w:r w:rsidR="006305F7" w:rsidRPr="00FE57CE">
          <w:rPr>
            <w:rStyle w:val="Hyperlink"/>
            <w:noProof/>
          </w:rPr>
          <w:t>Table 8: Overview of all Data sets</w:t>
        </w:r>
        <w:r w:rsidR="006305F7">
          <w:rPr>
            <w:noProof/>
            <w:webHidden/>
          </w:rPr>
          <w:tab/>
        </w:r>
        <w:r w:rsidR="006305F7">
          <w:rPr>
            <w:noProof/>
            <w:webHidden/>
          </w:rPr>
          <w:fldChar w:fldCharType="begin"/>
        </w:r>
        <w:r w:rsidR="006305F7">
          <w:rPr>
            <w:noProof/>
            <w:webHidden/>
          </w:rPr>
          <w:instrText xml:space="preserve"> PAGEREF _Toc492446924 \h </w:instrText>
        </w:r>
        <w:r w:rsidR="006305F7">
          <w:rPr>
            <w:noProof/>
            <w:webHidden/>
          </w:rPr>
        </w:r>
        <w:r w:rsidR="006305F7">
          <w:rPr>
            <w:noProof/>
            <w:webHidden/>
          </w:rPr>
          <w:fldChar w:fldCharType="separate"/>
        </w:r>
        <w:r w:rsidR="006305F7">
          <w:rPr>
            <w:noProof/>
            <w:webHidden/>
          </w:rPr>
          <w:t>9</w:t>
        </w:r>
        <w:r w:rsidR="006305F7">
          <w:rPr>
            <w:noProof/>
            <w:webHidden/>
          </w:rPr>
          <w:fldChar w:fldCharType="end"/>
        </w:r>
      </w:hyperlink>
    </w:p>
    <w:p w14:paraId="2ABE8E81" w14:textId="77777777" w:rsidR="006305F7" w:rsidRDefault="001164B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2446925" w:history="1">
        <w:r w:rsidR="006305F7" w:rsidRPr="00FE57CE">
          <w:rPr>
            <w:rStyle w:val="Hyperlink"/>
            <w:noProof/>
          </w:rPr>
          <w:t>Table 9: Table description of the Staging Store</w:t>
        </w:r>
        <w:r w:rsidR="006305F7">
          <w:rPr>
            <w:noProof/>
            <w:webHidden/>
          </w:rPr>
          <w:tab/>
        </w:r>
        <w:r w:rsidR="006305F7">
          <w:rPr>
            <w:noProof/>
            <w:webHidden/>
          </w:rPr>
          <w:fldChar w:fldCharType="begin"/>
        </w:r>
        <w:r w:rsidR="006305F7">
          <w:rPr>
            <w:noProof/>
            <w:webHidden/>
          </w:rPr>
          <w:instrText xml:space="preserve"> PAGEREF _Toc492446925 \h </w:instrText>
        </w:r>
        <w:r w:rsidR="006305F7">
          <w:rPr>
            <w:noProof/>
            <w:webHidden/>
          </w:rPr>
        </w:r>
        <w:r w:rsidR="006305F7">
          <w:rPr>
            <w:noProof/>
            <w:webHidden/>
          </w:rPr>
          <w:fldChar w:fldCharType="separate"/>
        </w:r>
        <w:r w:rsidR="006305F7">
          <w:rPr>
            <w:noProof/>
            <w:webHidden/>
          </w:rPr>
          <w:t>11</w:t>
        </w:r>
        <w:r w:rsidR="006305F7">
          <w:rPr>
            <w:noProof/>
            <w:webHidden/>
          </w:rPr>
          <w:fldChar w:fldCharType="end"/>
        </w:r>
      </w:hyperlink>
    </w:p>
    <w:p w14:paraId="6B6DACDF" w14:textId="77777777" w:rsidR="006305F7" w:rsidRDefault="001164B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2446926" w:history="1">
        <w:r w:rsidR="006305F7" w:rsidRPr="00FE57CE">
          <w:rPr>
            <w:rStyle w:val="Hyperlink"/>
            <w:noProof/>
          </w:rPr>
          <w:t>Table 10: Table Description of the Corporate Store</w:t>
        </w:r>
        <w:r w:rsidR="006305F7">
          <w:rPr>
            <w:noProof/>
            <w:webHidden/>
          </w:rPr>
          <w:tab/>
        </w:r>
        <w:r w:rsidR="006305F7">
          <w:rPr>
            <w:noProof/>
            <w:webHidden/>
          </w:rPr>
          <w:fldChar w:fldCharType="begin"/>
        </w:r>
        <w:r w:rsidR="006305F7">
          <w:rPr>
            <w:noProof/>
            <w:webHidden/>
          </w:rPr>
          <w:instrText xml:space="preserve"> PAGEREF _Toc492446926 \h </w:instrText>
        </w:r>
        <w:r w:rsidR="006305F7">
          <w:rPr>
            <w:noProof/>
            <w:webHidden/>
          </w:rPr>
        </w:r>
        <w:r w:rsidR="006305F7">
          <w:rPr>
            <w:noProof/>
            <w:webHidden/>
          </w:rPr>
          <w:fldChar w:fldCharType="separate"/>
        </w:r>
        <w:r w:rsidR="006305F7">
          <w:rPr>
            <w:noProof/>
            <w:webHidden/>
          </w:rPr>
          <w:t>12</w:t>
        </w:r>
        <w:r w:rsidR="006305F7">
          <w:rPr>
            <w:noProof/>
            <w:webHidden/>
          </w:rPr>
          <w:fldChar w:fldCharType="end"/>
        </w:r>
      </w:hyperlink>
    </w:p>
    <w:p w14:paraId="698DE830" w14:textId="77777777" w:rsidR="006305F7" w:rsidRDefault="001164B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2446927" w:history="1">
        <w:r w:rsidR="006305F7" w:rsidRPr="00FE57CE">
          <w:rPr>
            <w:rStyle w:val="Hyperlink"/>
            <w:noProof/>
          </w:rPr>
          <w:t>Table 7: Access Control for each data set of GLEIF</w:t>
        </w:r>
        <w:r w:rsidR="006305F7">
          <w:rPr>
            <w:noProof/>
            <w:webHidden/>
          </w:rPr>
          <w:tab/>
        </w:r>
        <w:r w:rsidR="006305F7">
          <w:rPr>
            <w:noProof/>
            <w:webHidden/>
          </w:rPr>
          <w:fldChar w:fldCharType="begin"/>
        </w:r>
        <w:r w:rsidR="006305F7">
          <w:rPr>
            <w:noProof/>
            <w:webHidden/>
          </w:rPr>
          <w:instrText xml:space="preserve"> PAGEREF _Toc492446927 \h </w:instrText>
        </w:r>
        <w:r w:rsidR="006305F7">
          <w:rPr>
            <w:noProof/>
            <w:webHidden/>
          </w:rPr>
        </w:r>
        <w:r w:rsidR="006305F7">
          <w:rPr>
            <w:noProof/>
            <w:webHidden/>
          </w:rPr>
          <w:fldChar w:fldCharType="separate"/>
        </w:r>
        <w:r w:rsidR="006305F7">
          <w:rPr>
            <w:noProof/>
            <w:webHidden/>
          </w:rPr>
          <w:t>13</w:t>
        </w:r>
        <w:r w:rsidR="006305F7">
          <w:rPr>
            <w:noProof/>
            <w:webHidden/>
          </w:rPr>
          <w:fldChar w:fldCharType="end"/>
        </w:r>
      </w:hyperlink>
    </w:p>
    <w:p w14:paraId="041158FA" w14:textId="77777777" w:rsidR="006305F7" w:rsidRDefault="001164B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2446928" w:history="1">
        <w:r w:rsidR="006305F7" w:rsidRPr="00FE57CE">
          <w:rPr>
            <w:rStyle w:val="Hyperlink"/>
            <w:noProof/>
          </w:rPr>
          <w:t>Table 5: Capacity Plan for Initial Load for GLEIF</w:t>
        </w:r>
        <w:r w:rsidR="006305F7">
          <w:rPr>
            <w:noProof/>
            <w:webHidden/>
          </w:rPr>
          <w:tab/>
        </w:r>
        <w:r w:rsidR="006305F7">
          <w:rPr>
            <w:noProof/>
            <w:webHidden/>
          </w:rPr>
          <w:fldChar w:fldCharType="begin"/>
        </w:r>
        <w:r w:rsidR="006305F7">
          <w:rPr>
            <w:noProof/>
            <w:webHidden/>
          </w:rPr>
          <w:instrText xml:space="preserve"> PAGEREF _Toc492446928 \h </w:instrText>
        </w:r>
        <w:r w:rsidR="006305F7">
          <w:rPr>
            <w:noProof/>
            <w:webHidden/>
          </w:rPr>
        </w:r>
        <w:r w:rsidR="006305F7">
          <w:rPr>
            <w:noProof/>
            <w:webHidden/>
          </w:rPr>
          <w:fldChar w:fldCharType="separate"/>
        </w:r>
        <w:r w:rsidR="006305F7">
          <w:rPr>
            <w:noProof/>
            <w:webHidden/>
          </w:rPr>
          <w:t>14</w:t>
        </w:r>
        <w:r w:rsidR="006305F7">
          <w:rPr>
            <w:noProof/>
            <w:webHidden/>
          </w:rPr>
          <w:fldChar w:fldCharType="end"/>
        </w:r>
      </w:hyperlink>
    </w:p>
    <w:p w14:paraId="288F12A3" w14:textId="77777777" w:rsidR="006305F7" w:rsidRDefault="001164B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2446929" w:history="1">
        <w:r w:rsidR="006305F7" w:rsidRPr="00FE57CE">
          <w:rPr>
            <w:rStyle w:val="Hyperlink"/>
            <w:noProof/>
          </w:rPr>
          <w:t>Table 6: Capacity Plan for GLEIF</w:t>
        </w:r>
        <w:r w:rsidR="006305F7">
          <w:rPr>
            <w:noProof/>
            <w:webHidden/>
          </w:rPr>
          <w:tab/>
        </w:r>
        <w:r w:rsidR="006305F7">
          <w:rPr>
            <w:noProof/>
            <w:webHidden/>
          </w:rPr>
          <w:fldChar w:fldCharType="begin"/>
        </w:r>
        <w:r w:rsidR="006305F7">
          <w:rPr>
            <w:noProof/>
            <w:webHidden/>
          </w:rPr>
          <w:instrText xml:space="preserve"> PAGEREF _Toc492446929 \h </w:instrText>
        </w:r>
        <w:r w:rsidR="006305F7">
          <w:rPr>
            <w:noProof/>
            <w:webHidden/>
          </w:rPr>
        </w:r>
        <w:r w:rsidR="006305F7">
          <w:rPr>
            <w:noProof/>
            <w:webHidden/>
          </w:rPr>
          <w:fldChar w:fldCharType="separate"/>
        </w:r>
        <w:r w:rsidR="006305F7">
          <w:rPr>
            <w:noProof/>
            <w:webHidden/>
          </w:rPr>
          <w:t>14</w:t>
        </w:r>
        <w:r w:rsidR="006305F7">
          <w:rPr>
            <w:noProof/>
            <w:webHidden/>
          </w:rPr>
          <w:fldChar w:fldCharType="end"/>
        </w:r>
      </w:hyperlink>
    </w:p>
    <w:p w14:paraId="61D8173C" w14:textId="77777777" w:rsidR="00C97800" w:rsidRDefault="00E850C9">
      <w:pPr>
        <w:spacing w:before="0" w:after="0" w:line="240" w:lineRule="auto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fldChar w:fldCharType="end"/>
      </w:r>
    </w:p>
    <w:p w14:paraId="35A8FD1E" w14:textId="77777777" w:rsidR="00C97800" w:rsidRDefault="00C97800">
      <w:pPr>
        <w:spacing w:before="0" w:after="0" w:line="240" w:lineRule="auto"/>
        <w:rPr>
          <w:rFonts w:asciiTheme="minorHAnsi" w:hAnsiTheme="minorHAnsi" w:cs="Arial"/>
          <w:szCs w:val="20"/>
        </w:rPr>
      </w:pPr>
    </w:p>
    <w:p w14:paraId="2F0349E8" w14:textId="77777777" w:rsidR="00C97800" w:rsidRDefault="00C97800">
      <w:pPr>
        <w:spacing w:before="0" w:after="0" w:line="240" w:lineRule="auto"/>
        <w:rPr>
          <w:rFonts w:asciiTheme="minorHAnsi" w:hAnsiTheme="minorHAnsi" w:cs="Arial"/>
          <w:szCs w:val="20"/>
        </w:rPr>
      </w:pPr>
    </w:p>
    <w:p w14:paraId="23426017" w14:textId="77777777" w:rsidR="0069432A" w:rsidRDefault="0069432A">
      <w:pPr>
        <w:spacing w:before="0" w:after="0" w:line="240" w:lineRule="auto"/>
        <w:rPr>
          <w:rFonts w:asciiTheme="minorHAnsi" w:hAnsiTheme="minorHAnsi" w:cs="Arial"/>
          <w:szCs w:val="20"/>
        </w:rPr>
      </w:pPr>
    </w:p>
    <w:p w14:paraId="38E9B9C1" w14:textId="1BEBD1B5" w:rsidR="00C97800" w:rsidRPr="00292D97" w:rsidRDefault="00C97800" w:rsidP="00C97800">
      <w:pPr>
        <w:jc w:val="center"/>
        <w:rPr>
          <w:rFonts w:asciiTheme="minorHAnsi" w:hAnsiTheme="minorHAnsi" w:cs="Arial"/>
          <w:b/>
          <w:color w:val="0070C0"/>
          <w:sz w:val="28"/>
          <w:szCs w:val="20"/>
        </w:rPr>
      </w:pPr>
      <w:r w:rsidRPr="00292D97">
        <w:rPr>
          <w:rFonts w:asciiTheme="minorHAnsi" w:hAnsiTheme="minorHAnsi" w:cs="Arial"/>
          <w:b/>
          <w:color w:val="0070C0"/>
          <w:sz w:val="28"/>
          <w:szCs w:val="20"/>
        </w:rPr>
        <w:t xml:space="preserve">Table of </w:t>
      </w:r>
      <w:r>
        <w:rPr>
          <w:rFonts w:asciiTheme="minorHAnsi" w:hAnsiTheme="minorHAnsi" w:cs="Arial"/>
          <w:b/>
          <w:color w:val="0070C0"/>
          <w:sz w:val="28"/>
          <w:szCs w:val="20"/>
        </w:rPr>
        <w:t>Figures</w:t>
      </w:r>
    </w:p>
    <w:p w14:paraId="5FDA445D" w14:textId="77777777" w:rsidR="006305F7" w:rsidRDefault="00C97800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rFonts w:asciiTheme="minorHAnsi" w:hAnsiTheme="minorHAnsi" w:cs="Arial"/>
          <w:szCs w:val="20"/>
        </w:rPr>
        <w:fldChar w:fldCharType="begin"/>
      </w:r>
      <w:r>
        <w:rPr>
          <w:rFonts w:asciiTheme="minorHAnsi" w:hAnsiTheme="minorHAnsi" w:cs="Arial"/>
          <w:szCs w:val="20"/>
        </w:rPr>
        <w:instrText xml:space="preserve"> TOC \h \z \c "Figure" </w:instrText>
      </w:r>
      <w:r>
        <w:rPr>
          <w:rFonts w:asciiTheme="minorHAnsi" w:hAnsiTheme="minorHAnsi" w:cs="Arial"/>
          <w:szCs w:val="20"/>
        </w:rPr>
        <w:fldChar w:fldCharType="separate"/>
      </w:r>
      <w:hyperlink w:anchor="_Toc492446930" w:history="1">
        <w:r w:rsidR="006305F7" w:rsidRPr="001A7A2B">
          <w:rPr>
            <w:rStyle w:val="Hyperlink"/>
            <w:noProof/>
          </w:rPr>
          <w:t>Figure 1: Data flow of GLEIF</w:t>
        </w:r>
        <w:r w:rsidR="006305F7">
          <w:rPr>
            <w:noProof/>
            <w:webHidden/>
          </w:rPr>
          <w:tab/>
        </w:r>
        <w:r w:rsidR="006305F7">
          <w:rPr>
            <w:noProof/>
            <w:webHidden/>
          </w:rPr>
          <w:fldChar w:fldCharType="begin"/>
        </w:r>
        <w:r w:rsidR="006305F7">
          <w:rPr>
            <w:noProof/>
            <w:webHidden/>
          </w:rPr>
          <w:instrText xml:space="preserve"> PAGEREF _Toc492446930 \h </w:instrText>
        </w:r>
        <w:r w:rsidR="006305F7">
          <w:rPr>
            <w:noProof/>
            <w:webHidden/>
          </w:rPr>
        </w:r>
        <w:r w:rsidR="006305F7">
          <w:rPr>
            <w:noProof/>
            <w:webHidden/>
          </w:rPr>
          <w:fldChar w:fldCharType="separate"/>
        </w:r>
        <w:r w:rsidR="006305F7">
          <w:rPr>
            <w:noProof/>
            <w:webHidden/>
          </w:rPr>
          <w:t>6</w:t>
        </w:r>
        <w:r w:rsidR="006305F7">
          <w:rPr>
            <w:noProof/>
            <w:webHidden/>
          </w:rPr>
          <w:fldChar w:fldCharType="end"/>
        </w:r>
      </w:hyperlink>
    </w:p>
    <w:p w14:paraId="537D94A0" w14:textId="77777777" w:rsidR="006305F7" w:rsidRDefault="001164B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2446931" w:history="1">
        <w:r w:rsidR="006305F7" w:rsidRPr="001A7A2B">
          <w:rPr>
            <w:rStyle w:val="Hyperlink"/>
            <w:noProof/>
          </w:rPr>
          <w:t>Figure 2: High-level entity model (Staging Store)</w:t>
        </w:r>
        <w:r w:rsidR="006305F7">
          <w:rPr>
            <w:noProof/>
            <w:webHidden/>
          </w:rPr>
          <w:tab/>
        </w:r>
        <w:r w:rsidR="006305F7">
          <w:rPr>
            <w:noProof/>
            <w:webHidden/>
          </w:rPr>
          <w:fldChar w:fldCharType="begin"/>
        </w:r>
        <w:r w:rsidR="006305F7">
          <w:rPr>
            <w:noProof/>
            <w:webHidden/>
          </w:rPr>
          <w:instrText xml:space="preserve"> PAGEREF _Toc492446931 \h </w:instrText>
        </w:r>
        <w:r w:rsidR="006305F7">
          <w:rPr>
            <w:noProof/>
            <w:webHidden/>
          </w:rPr>
        </w:r>
        <w:r w:rsidR="006305F7">
          <w:rPr>
            <w:noProof/>
            <w:webHidden/>
          </w:rPr>
          <w:fldChar w:fldCharType="separate"/>
        </w:r>
        <w:r w:rsidR="006305F7">
          <w:rPr>
            <w:noProof/>
            <w:webHidden/>
          </w:rPr>
          <w:t>10</w:t>
        </w:r>
        <w:r w:rsidR="006305F7">
          <w:rPr>
            <w:noProof/>
            <w:webHidden/>
          </w:rPr>
          <w:fldChar w:fldCharType="end"/>
        </w:r>
      </w:hyperlink>
    </w:p>
    <w:p w14:paraId="13BBAD19" w14:textId="77777777" w:rsidR="006305F7" w:rsidRDefault="001164B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2446932" w:history="1">
        <w:r w:rsidR="006305F7" w:rsidRPr="001A7A2B">
          <w:rPr>
            <w:rStyle w:val="Hyperlink"/>
            <w:noProof/>
          </w:rPr>
          <w:t>Figure 3: High-level entity model (Corporate Store)</w:t>
        </w:r>
        <w:r w:rsidR="006305F7">
          <w:rPr>
            <w:noProof/>
            <w:webHidden/>
          </w:rPr>
          <w:tab/>
        </w:r>
        <w:r w:rsidR="006305F7">
          <w:rPr>
            <w:noProof/>
            <w:webHidden/>
          </w:rPr>
          <w:fldChar w:fldCharType="begin"/>
        </w:r>
        <w:r w:rsidR="006305F7">
          <w:rPr>
            <w:noProof/>
            <w:webHidden/>
          </w:rPr>
          <w:instrText xml:space="preserve"> PAGEREF _Toc492446932 \h </w:instrText>
        </w:r>
        <w:r w:rsidR="006305F7">
          <w:rPr>
            <w:noProof/>
            <w:webHidden/>
          </w:rPr>
        </w:r>
        <w:r w:rsidR="006305F7">
          <w:rPr>
            <w:noProof/>
            <w:webHidden/>
          </w:rPr>
          <w:fldChar w:fldCharType="separate"/>
        </w:r>
        <w:r w:rsidR="006305F7">
          <w:rPr>
            <w:noProof/>
            <w:webHidden/>
          </w:rPr>
          <w:t>12</w:t>
        </w:r>
        <w:r w:rsidR="006305F7">
          <w:rPr>
            <w:noProof/>
            <w:webHidden/>
          </w:rPr>
          <w:fldChar w:fldCharType="end"/>
        </w:r>
      </w:hyperlink>
    </w:p>
    <w:p w14:paraId="1C86467B" w14:textId="3A003974" w:rsidR="00D70252" w:rsidRDefault="00C97800">
      <w:pPr>
        <w:spacing w:before="0" w:after="0" w:line="240" w:lineRule="auto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fldChar w:fldCharType="end"/>
      </w:r>
      <w:r w:rsidR="00D70252" w:rsidRPr="00292D97">
        <w:rPr>
          <w:rFonts w:asciiTheme="minorHAnsi" w:hAnsiTheme="minorHAnsi" w:cs="Arial"/>
          <w:szCs w:val="20"/>
        </w:rPr>
        <w:br w:type="page"/>
      </w:r>
    </w:p>
    <w:p w14:paraId="664A9B53" w14:textId="12894C10" w:rsidR="00943191" w:rsidRPr="00292D97" w:rsidRDefault="00943191" w:rsidP="00943191">
      <w:pPr>
        <w:pStyle w:val="Heading1"/>
      </w:pPr>
      <w:bookmarkStart w:id="4" w:name="_Ref466834940"/>
      <w:bookmarkStart w:id="5" w:name="_Ref466834961"/>
      <w:bookmarkStart w:id="6" w:name="_Toc469486447"/>
      <w:bookmarkStart w:id="7" w:name="_Toc482094450"/>
      <w:bookmarkStart w:id="8" w:name="_Toc491852225"/>
      <w:bookmarkStart w:id="9" w:name="_Toc491853183"/>
      <w:bookmarkStart w:id="10" w:name="_Toc492446901"/>
      <w:bookmarkStart w:id="11" w:name="_Toc455574813"/>
      <w:r w:rsidRPr="00292D97">
        <w:lastRenderedPageBreak/>
        <w:t>Document Information</w:t>
      </w:r>
      <w:bookmarkEnd w:id="4"/>
      <w:bookmarkEnd w:id="5"/>
      <w:bookmarkEnd w:id="6"/>
      <w:bookmarkEnd w:id="7"/>
      <w:bookmarkEnd w:id="8"/>
      <w:bookmarkEnd w:id="9"/>
      <w:bookmarkEnd w:id="10"/>
    </w:p>
    <w:p w14:paraId="220BC218" w14:textId="082A0B2F" w:rsidR="00BB7A8C" w:rsidRDefault="00BB7A8C" w:rsidP="00943191">
      <w:pPr>
        <w:jc w:val="both"/>
      </w:pPr>
      <w:r w:rsidRPr="00BB7A8C">
        <w:rPr>
          <w:b/>
        </w:rPr>
        <w:t>Versioning:</w:t>
      </w:r>
      <w:r>
        <w:t xml:space="preserve"> v0.8 – ready for review; v0.9 – ready for sign-off; 1.0 sign-off </w:t>
      </w:r>
    </w:p>
    <w:p w14:paraId="309A105C" w14:textId="77777777" w:rsidR="00321644" w:rsidRDefault="00321644" w:rsidP="00943191">
      <w:pPr>
        <w:jc w:val="both"/>
      </w:pPr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817"/>
        <w:gridCol w:w="1417"/>
        <w:gridCol w:w="2268"/>
        <w:gridCol w:w="1843"/>
        <w:gridCol w:w="2942"/>
      </w:tblGrid>
      <w:tr w:rsidR="00BB7A8C" w:rsidRPr="00292D97" w:rsidDel="006F41D7" w14:paraId="5F3ECD16" w14:textId="12ED5D7F" w:rsidTr="00321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F19DFF6" w14:textId="77777777" w:rsidR="00BB7A8C" w:rsidRPr="00292D97" w:rsidDel="006F41D7" w:rsidRDefault="00BB7A8C" w:rsidP="00321644">
            <w:pPr>
              <w:spacing w:line="276" w:lineRule="auto"/>
              <w:contextualSpacing/>
              <w:rPr>
                <w:sz w:val="16"/>
                <w:szCs w:val="16"/>
              </w:rPr>
            </w:pPr>
            <w:r w:rsidRPr="00292D97">
              <w:rPr>
                <w:sz w:val="16"/>
                <w:szCs w:val="16"/>
              </w:rPr>
              <w:t>Version</w:t>
            </w:r>
          </w:p>
        </w:tc>
        <w:tc>
          <w:tcPr>
            <w:tcW w:w="763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EB1B0C4" w14:textId="77777777" w:rsidR="00BB7A8C" w:rsidRPr="00292D97" w:rsidDel="006F41D7" w:rsidRDefault="00BB7A8C" w:rsidP="00321644">
            <w:pPr>
              <w:spacing w:line="276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2D97">
              <w:rPr>
                <w:sz w:val="16"/>
                <w:szCs w:val="16"/>
              </w:rPr>
              <w:t>Date</w:t>
            </w:r>
          </w:p>
        </w:tc>
        <w:tc>
          <w:tcPr>
            <w:tcW w:w="122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1D72538" w14:textId="77777777" w:rsidR="00BB7A8C" w:rsidRPr="00292D97" w:rsidDel="006F41D7" w:rsidRDefault="00BB7A8C" w:rsidP="00321644">
            <w:pPr>
              <w:spacing w:line="276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2D97">
              <w:rPr>
                <w:sz w:val="16"/>
                <w:szCs w:val="16"/>
              </w:rPr>
              <w:t>Who</w:t>
            </w:r>
          </w:p>
        </w:tc>
        <w:tc>
          <w:tcPr>
            <w:tcW w:w="99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5BBC344" w14:textId="77777777" w:rsidR="00BB7A8C" w:rsidRPr="00292D97" w:rsidDel="006F41D7" w:rsidRDefault="00BB7A8C" w:rsidP="00321644">
            <w:pPr>
              <w:spacing w:line="276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2D97">
              <w:rPr>
                <w:sz w:val="16"/>
                <w:szCs w:val="16"/>
              </w:rPr>
              <w:t>Comment</w:t>
            </w:r>
          </w:p>
        </w:tc>
        <w:tc>
          <w:tcPr>
            <w:tcW w:w="1584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7288CB5" w14:textId="7F4C74FA" w:rsidR="00BB7A8C" w:rsidRPr="00292D97" w:rsidRDefault="00BB7A8C" w:rsidP="00321644">
            <w:pPr>
              <w:spacing w:line="276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Release</w:t>
            </w:r>
          </w:p>
        </w:tc>
      </w:tr>
      <w:tr w:rsidR="00BB7A8C" w:rsidRPr="00292D97" w:rsidDel="006F41D7" w14:paraId="1AA45D1A" w14:textId="29AABEBE" w:rsidTr="00321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pct"/>
            <w:tcBorders>
              <w:top w:val="single" w:sz="4" w:space="0" w:color="95B3D7" w:themeColor="accent1" w:themeTint="99"/>
            </w:tcBorders>
            <w:vAlign w:val="center"/>
          </w:tcPr>
          <w:p w14:paraId="074EA67A" w14:textId="3B1150E8" w:rsidR="00BB7A8C" w:rsidRPr="004F69AE" w:rsidDel="006F41D7" w:rsidRDefault="00BB7A8C" w:rsidP="00321644">
            <w:pPr>
              <w:spacing w:line="276" w:lineRule="auto"/>
              <w:contextualSpacing/>
              <w:rPr>
                <w:bCs w:val="0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95B3D7" w:themeColor="accent1" w:themeTint="99"/>
            </w:tcBorders>
            <w:vAlign w:val="center"/>
          </w:tcPr>
          <w:p w14:paraId="6F5555DB" w14:textId="6603CE61" w:rsidR="00BB7A8C" w:rsidRPr="00292D97" w:rsidDel="006F41D7" w:rsidRDefault="00BB7A8C" w:rsidP="00321644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1221" w:type="pct"/>
            <w:tcBorders>
              <w:top w:val="single" w:sz="4" w:space="0" w:color="95B3D7" w:themeColor="accent1" w:themeTint="99"/>
            </w:tcBorders>
            <w:vAlign w:val="center"/>
          </w:tcPr>
          <w:p w14:paraId="37CBB3F6" w14:textId="41B208AE" w:rsidR="00BB7A8C" w:rsidRPr="00292D97" w:rsidDel="006F41D7" w:rsidRDefault="00BB7A8C" w:rsidP="00321644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992" w:type="pct"/>
            <w:tcBorders>
              <w:top w:val="single" w:sz="4" w:space="0" w:color="95B3D7" w:themeColor="accent1" w:themeTint="99"/>
            </w:tcBorders>
            <w:vAlign w:val="center"/>
          </w:tcPr>
          <w:p w14:paraId="1CC3B285" w14:textId="34C3416F" w:rsidR="00BB7A8C" w:rsidRPr="00292D97" w:rsidDel="006F41D7" w:rsidRDefault="00BB7A8C" w:rsidP="00321644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1584" w:type="pct"/>
            <w:tcBorders>
              <w:top w:val="single" w:sz="4" w:space="0" w:color="95B3D7" w:themeColor="accent1" w:themeTint="99"/>
            </w:tcBorders>
            <w:vAlign w:val="center"/>
          </w:tcPr>
          <w:p w14:paraId="16644156" w14:textId="2867E4DA" w:rsidR="00BB7A8C" w:rsidRDefault="00BB7A8C" w:rsidP="001B5463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</w:tr>
      <w:tr w:rsidR="00BB7A8C" w:rsidRPr="00292D97" w:rsidDel="006F41D7" w14:paraId="1842EA21" w14:textId="1F2B5091" w:rsidTr="0032164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pct"/>
            <w:vAlign w:val="center"/>
          </w:tcPr>
          <w:p w14:paraId="7EE5C3B4" w14:textId="00D798C6" w:rsidR="00BB7A8C" w:rsidRPr="004F69AE" w:rsidRDefault="00BB7A8C" w:rsidP="00321644">
            <w:pPr>
              <w:spacing w:line="276" w:lineRule="auto"/>
              <w:contextualSpacing/>
              <w:rPr>
                <w:bCs w:val="0"/>
                <w:sz w:val="16"/>
                <w:szCs w:val="16"/>
              </w:rPr>
            </w:pPr>
          </w:p>
        </w:tc>
        <w:tc>
          <w:tcPr>
            <w:tcW w:w="763" w:type="pct"/>
            <w:vAlign w:val="center"/>
          </w:tcPr>
          <w:p w14:paraId="4F91D4DD" w14:textId="0FA67B5F" w:rsidR="00BB7A8C" w:rsidRPr="0086057A" w:rsidRDefault="00BB7A8C" w:rsidP="00321644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1221" w:type="pct"/>
            <w:vAlign w:val="center"/>
          </w:tcPr>
          <w:p w14:paraId="28A00185" w14:textId="06629979" w:rsidR="00BB7A8C" w:rsidRPr="0086057A" w:rsidRDefault="00BB7A8C" w:rsidP="00321644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992" w:type="pct"/>
            <w:vAlign w:val="center"/>
          </w:tcPr>
          <w:p w14:paraId="1D671FFD" w14:textId="62E1AACE" w:rsidR="00BB7A8C" w:rsidRPr="0086057A" w:rsidRDefault="00BB7A8C" w:rsidP="00321644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1584" w:type="pct"/>
            <w:vAlign w:val="center"/>
          </w:tcPr>
          <w:p w14:paraId="5BBE99B9" w14:textId="22599CD0" w:rsidR="00BB7A8C" w:rsidRPr="00292D97" w:rsidRDefault="00BB7A8C" w:rsidP="001B5463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</w:tc>
      </w:tr>
      <w:tr w:rsidR="001B5463" w:rsidRPr="00292D97" w:rsidDel="006F41D7" w14:paraId="705CC111" w14:textId="77777777" w:rsidTr="00321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pct"/>
            <w:vAlign w:val="center"/>
          </w:tcPr>
          <w:p w14:paraId="24EEF802" w14:textId="399F8944" w:rsidR="001B5463" w:rsidRDefault="001B5463" w:rsidP="00321644">
            <w:pPr>
              <w:spacing w:line="276" w:lineRule="auto"/>
              <w:contextualSpacing/>
              <w:rPr>
                <w:sz w:val="16"/>
                <w:szCs w:val="16"/>
              </w:rPr>
            </w:pPr>
          </w:p>
        </w:tc>
        <w:tc>
          <w:tcPr>
            <w:tcW w:w="763" w:type="pct"/>
            <w:vAlign w:val="center"/>
          </w:tcPr>
          <w:p w14:paraId="7EAD28D5" w14:textId="0306DED7" w:rsidR="001B5463" w:rsidRDefault="001B5463" w:rsidP="00321644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1221" w:type="pct"/>
            <w:vAlign w:val="center"/>
          </w:tcPr>
          <w:p w14:paraId="540477DA" w14:textId="2362092E" w:rsidR="001B5463" w:rsidRPr="0086057A" w:rsidRDefault="001B5463" w:rsidP="00321644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992" w:type="pct"/>
            <w:vAlign w:val="center"/>
          </w:tcPr>
          <w:p w14:paraId="4A76C56E" w14:textId="7E6FD597" w:rsidR="001B5463" w:rsidRPr="0086057A" w:rsidRDefault="001B5463" w:rsidP="00321644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1584" w:type="pct"/>
            <w:vAlign w:val="center"/>
          </w:tcPr>
          <w:p w14:paraId="4980E1A1" w14:textId="6A0C8C50" w:rsidR="001B5463" w:rsidRDefault="001B5463" w:rsidP="00321644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</w:tr>
      <w:tr w:rsidR="00C506ED" w:rsidRPr="00292D97" w:rsidDel="006F41D7" w14:paraId="26851ADA" w14:textId="77777777" w:rsidTr="0032164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pct"/>
            <w:vAlign w:val="center"/>
          </w:tcPr>
          <w:p w14:paraId="1D9BA4D5" w14:textId="3300B6D2" w:rsidR="00C506ED" w:rsidRDefault="00C506ED" w:rsidP="00321644">
            <w:pPr>
              <w:spacing w:line="276" w:lineRule="auto"/>
              <w:contextualSpacing/>
              <w:rPr>
                <w:sz w:val="16"/>
                <w:szCs w:val="16"/>
              </w:rPr>
            </w:pPr>
          </w:p>
        </w:tc>
        <w:tc>
          <w:tcPr>
            <w:tcW w:w="763" w:type="pct"/>
            <w:vAlign w:val="center"/>
          </w:tcPr>
          <w:p w14:paraId="770F53D2" w14:textId="2F322D4D" w:rsidR="00C506ED" w:rsidRDefault="00C506ED" w:rsidP="00321644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1221" w:type="pct"/>
            <w:vAlign w:val="center"/>
          </w:tcPr>
          <w:p w14:paraId="220F9454" w14:textId="193C0901" w:rsidR="00C506ED" w:rsidRPr="0086057A" w:rsidRDefault="00C506ED" w:rsidP="00321644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992" w:type="pct"/>
            <w:vAlign w:val="center"/>
          </w:tcPr>
          <w:p w14:paraId="4ABA29B7" w14:textId="77777777" w:rsidR="00C506ED" w:rsidRDefault="00C506ED" w:rsidP="00321644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1584" w:type="pct"/>
            <w:vAlign w:val="center"/>
          </w:tcPr>
          <w:p w14:paraId="62DF2B18" w14:textId="3861C129" w:rsidR="00C506ED" w:rsidRDefault="00C506ED" w:rsidP="00321644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</w:tr>
      <w:tr w:rsidR="006305F7" w:rsidRPr="00292D97" w:rsidDel="006F41D7" w14:paraId="317099BF" w14:textId="77777777" w:rsidTr="00321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pct"/>
            <w:vAlign w:val="center"/>
          </w:tcPr>
          <w:p w14:paraId="34D14D30" w14:textId="251E990E" w:rsidR="006305F7" w:rsidRPr="006F06B0" w:rsidRDefault="006305F7" w:rsidP="00321644">
            <w:pPr>
              <w:spacing w:line="276" w:lineRule="auto"/>
              <w:contextualSpacing/>
              <w:rPr>
                <w:sz w:val="16"/>
                <w:szCs w:val="16"/>
              </w:rPr>
            </w:pPr>
          </w:p>
        </w:tc>
        <w:tc>
          <w:tcPr>
            <w:tcW w:w="763" w:type="pct"/>
            <w:vAlign w:val="center"/>
          </w:tcPr>
          <w:p w14:paraId="5C8AF3A4" w14:textId="7FA2D6FD" w:rsidR="006305F7" w:rsidRPr="006F06B0" w:rsidRDefault="006305F7" w:rsidP="00321644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1221" w:type="pct"/>
            <w:vAlign w:val="center"/>
          </w:tcPr>
          <w:p w14:paraId="59B1C62D" w14:textId="404A5B71" w:rsidR="006305F7" w:rsidRPr="007A1C58" w:rsidRDefault="006305F7" w:rsidP="00321644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992" w:type="pct"/>
            <w:vAlign w:val="center"/>
          </w:tcPr>
          <w:p w14:paraId="140C7FE5" w14:textId="65FD44EE" w:rsidR="006305F7" w:rsidRDefault="006305F7" w:rsidP="00D523B9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1584" w:type="pct"/>
            <w:vAlign w:val="center"/>
          </w:tcPr>
          <w:p w14:paraId="3E933BF9" w14:textId="3D725395" w:rsidR="006305F7" w:rsidRPr="006F06B0" w:rsidRDefault="006305F7" w:rsidP="00321644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</w:tr>
    </w:tbl>
    <w:p w14:paraId="5A1CB6D3" w14:textId="77777777" w:rsidR="00781096" w:rsidRDefault="00781096" w:rsidP="00781096">
      <w:pPr>
        <w:spacing w:before="0"/>
        <w:jc w:val="both"/>
        <w:rPr>
          <w:b/>
        </w:rPr>
      </w:pPr>
    </w:p>
    <w:p w14:paraId="1A9E9765" w14:textId="77777777" w:rsidR="00943191" w:rsidRPr="00292D97" w:rsidRDefault="00943191" w:rsidP="00943191">
      <w:pPr>
        <w:jc w:val="both"/>
        <w:rPr>
          <w:b/>
        </w:rPr>
      </w:pPr>
      <w:r w:rsidRPr="00292D97">
        <w:rPr>
          <w:b/>
        </w:rPr>
        <w:t>Reference Documentation</w:t>
      </w:r>
    </w:p>
    <w:tbl>
      <w:tblPr>
        <w:tblStyle w:val="LightList-Accent1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1"/>
        <w:gridCol w:w="2667"/>
        <w:gridCol w:w="6189"/>
      </w:tblGrid>
      <w:tr w:rsidR="00A71EF5" w:rsidRPr="00292D97" w14:paraId="2520F288" w14:textId="77777777" w:rsidTr="00CD4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AC2B27E" w14:textId="77777777" w:rsidR="00A71EF5" w:rsidRPr="00292D97" w:rsidRDefault="00A71EF5" w:rsidP="00345168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292D97">
              <w:rPr>
                <w:sz w:val="16"/>
                <w:szCs w:val="16"/>
              </w:rPr>
              <w:t>No</w:t>
            </w:r>
          </w:p>
        </w:tc>
        <w:tc>
          <w:tcPr>
            <w:tcW w:w="1436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A465E7E" w14:textId="77777777" w:rsidR="00A71EF5" w:rsidRPr="00292D97" w:rsidRDefault="00A71EF5" w:rsidP="00345168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2D97">
              <w:rPr>
                <w:sz w:val="16"/>
                <w:szCs w:val="16"/>
              </w:rPr>
              <w:t>Document</w:t>
            </w:r>
          </w:p>
        </w:tc>
        <w:tc>
          <w:tcPr>
            <w:tcW w:w="333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8A3F5FE" w14:textId="27CF688D" w:rsidR="00A71EF5" w:rsidRPr="00292D97" w:rsidRDefault="001A124C" w:rsidP="00345168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DARWIN-</w:t>
            </w:r>
            <w:r w:rsidR="00835A80" w:rsidRPr="00292D97">
              <w:rPr>
                <w:sz w:val="16"/>
                <w:szCs w:val="16"/>
              </w:rPr>
              <w:t>L</w:t>
            </w:r>
            <w:r w:rsidR="00A71EF5" w:rsidRPr="00292D97">
              <w:rPr>
                <w:sz w:val="16"/>
                <w:szCs w:val="16"/>
              </w:rPr>
              <w:t>ink</w:t>
            </w:r>
          </w:p>
        </w:tc>
      </w:tr>
      <w:tr w:rsidR="00A71EF5" w:rsidRPr="00292D97" w14:paraId="692035FA" w14:textId="77777777" w:rsidTr="00CD4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pct"/>
            <w:tcBorders>
              <w:top w:val="single" w:sz="4" w:space="0" w:color="95B3D7" w:themeColor="accent1" w:themeTint="99"/>
            </w:tcBorders>
          </w:tcPr>
          <w:p w14:paraId="7C051C67" w14:textId="58193369" w:rsidR="00A71EF5" w:rsidRPr="00292D97" w:rsidRDefault="00A71EF5" w:rsidP="00345168">
            <w:pPr>
              <w:spacing w:line="240" w:lineRule="auto"/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1436" w:type="pct"/>
            <w:tcBorders>
              <w:top w:val="single" w:sz="4" w:space="0" w:color="95B3D7" w:themeColor="accent1" w:themeTint="99"/>
            </w:tcBorders>
          </w:tcPr>
          <w:p w14:paraId="6B1F82D1" w14:textId="065DD0A0" w:rsidR="00A71EF5" w:rsidRPr="00292D97" w:rsidRDefault="00A71EF5" w:rsidP="00F539B0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332" w:type="pct"/>
            <w:tcBorders>
              <w:top w:val="single" w:sz="4" w:space="0" w:color="95B3D7" w:themeColor="accent1" w:themeTint="99"/>
            </w:tcBorders>
          </w:tcPr>
          <w:p w14:paraId="32EA7F3E" w14:textId="21E26C34" w:rsidR="00A71EF5" w:rsidRPr="002D1096" w:rsidRDefault="00A71EF5" w:rsidP="00345168">
            <w:pPr>
              <w:spacing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sz w:val="16"/>
                <w:szCs w:val="22"/>
              </w:rPr>
            </w:pPr>
          </w:p>
        </w:tc>
      </w:tr>
      <w:tr w:rsidR="00A71EF5" w:rsidRPr="00292D97" w14:paraId="40C1CF04" w14:textId="77777777" w:rsidTr="00CD4BA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pct"/>
          </w:tcPr>
          <w:p w14:paraId="13C3AA77" w14:textId="042F2409" w:rsidR="00A71EF5" w:rsidRPr="00292D97" w:rsidRDefault="00A71EF5" w:rsidP="00345168">
            <w:pPr>
              <w:spacing w:line="240" w:lineRule="auto"/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1436" w:type="pct"/>
          </w:tcPr>
          <w:p w14:paraId="546F4742" w14:textId="069E5BA9" w:rsidR="00A71EF5" w:rsidRPr="00292D97" w:rsidRDefault="00A71EF5" w:rsidP="00345168">
            <w:pPr>
              <w:spacing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332" w:type="pct"/>
            <w:vAlign w:val="center"/>
          </w:tcPr>
          <w:p w14:paraId="4C0D9960" w14:textId="59D62034" w:rsidR="00A71EF5" w:rsidRPr="002D1096" w:rsidRDefault="00A71EF5" w:rsidP="002D1096">
            <w:pPr>
              <w:spacing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sz w:val="16"/>
                <w:szCs w:val="22"/>
              </w:rPr>
            </w:pPr>
          </w:p>
        </w:tc>
      </w:tr>
      <w:tr w:rsidR="00F11EAE" w:rsidRPr="00292D97" w14:paraId="2DD0DBF0" w14:textId="77777777" w:rsidTr="00CD4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pct"/>
          </w:tcPr>
          <w:p w14:paraId="3FD4603E" w14:textId="1E531748" w:rsidR="00F11EAE" w:rsidRDefault="00F11EAE" w:rsidP="00345168">
            <w:pPr>
              <w:spacing w:line="240" w:lineRule="auto"/>
              <w:contextualSpacing/>
              <w:jc w:val="both"/>
              <w:rPr>
                <w:sz w:val="16"/>
              </w:rPr>
            </w:pPr>
          </w:p>
        </w:tc>
        <w:tc>
          <w:tcPr>
            <w:tcW w:w="1436" w:type="pct"/>
          </w:tcPr>
          <w:p w14:paraId="517CFCCB" w14:textId="784F894C" w:rsidR="00F11EAE" w:rsidRDefault="00F11EAE" w:rsidP="00345168">
            <w:pPr>
              <w:spacing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3332" w:type="pct"/>
          </w:tcPr>
          <w:p w14:paraId="42FAE285" w14:textId="1F86253E" w:rsidR="00F11EAE" w:rsidRPr="00BB58D5" w:rsidRDefault="00F11EAE" w:rsidP="00345168">
            <w:pPr>
              <w:spacing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</w:tbl>
    <w:p w14:paraId="4C373379" w14:textId="77777777" w:rsidR="003560EE" w:rsidRDefault="003560EE">
      <w:pPr>
        <w:spacing w:before="0" w:after="0" w:line="240" w:lineRule="auto"/>
      </w:pPr>
    </w:p>
    <w:p w14:paraId="2B9DC787" w14:textId="3461E299" w:rsidR="00A01062" w:rsidRPr="00292D97" w:rsidRDefault="00A01062">
      <w:pPr>
        <w:spacing w:before="0" w:after="0" w:line="240" w:lineRule="auto"/>
        <w:rPr>
          <w:b/>
          <w:bCs/>
          <w:kern w:val="28"/>
          <w:sz w:val="24"/>
          <w:szCs w:val="28"/>
        </w:rPr>
      </w:pPr>
      <w:r w:rsidRPr="00292D97">
        <w:br w:type="page"/>
      </w:r>
    </w:p>
    <w:p w14:paraId="10E08AD5" w14:textId="28A065F4" w:rsidR="0019254D" w:rsidRPr="00292D97" w:rsidRDefault="00BB54E4" w:rsidP="00A32B00">
      <w:pPr>
        <w:pStyle w:val="Heading1"/>
      </w:pPr>
      <w:bookmarkStart w:id="12" w:name="_Toc491852226"/>
      <w:bookmarkStart w:id="13" w:name="_Toc491853184"/>
      <w:bookmarkStart w:id="14" w:name="_Toc492446902"/>
      <w:bookmarkEnd w:id="11"/>
      <w:r>
        <w:lastRenderedPageBreak/>
        <w:t>High level description</w:t>
      </w:r>
      <w:bookmarkEnd w:id="12"/>
      <w:bookmarkEnd w:id="13"/>
      <w:bookmarkEnd w:id="14"/>
    </w:p>
    <w:p w14:paraId="17AC76EA" w14:textId="53F9C540" w:rsidR="0063465A" w:rsidRPr="00292D97" w:rsidRDefault="004771D4" w:rsidP="0063465A">
      <w:pPr>
        <w:pStyle w:val="Heading2"/>
      </w:pPr>
      <w:bookmarkStart w:id="15" w:name="_Toc491852227"/>
      <w:bookmarkStart w:id="16" w:name="_Toc491853185"/>
      <w:bookmarkStart w:id="17" w:name="_Toc492446903"/>
      <w:r>
        <w:t>Document Summary</w:t>
      </w:r>
      <w:bookmarkEnd w:id="15"/>
      <w:bookmarkEnd w:id="16"/>
      <w:bookmarkEnd w:id="17"/>
    </w:p>
    <w:p w14:paraId="43D61976" w14:textId="77777777" w:rsidR="00277369" w:rsidRDefault="00277369" w:rsidP="007E4105">
      <w:pPr>
        <w:pStyle w:val="ECBBody"/>
      </w:pPr>
      <w:bookmarkStart w:id="18" w:name="_Toc475121050"/>
      <w:bookmarkStart w:id="19" w:name="_Toc475121056"/>
      <w:bookmarkStart w:id="20" w:name="_Toc475121057"/>
      <w:bookmarkStart w:id="21" w:name="_Toc475121058"/>
      <w:bookmarkStart w:id="22" w:name="_Toc475121059"/>
      <w:bookmarkEnd w:id="18"/>
      <w:bookmarkEnd w:id="19"/>
      <w:bookmarkEnd w:id="20"/>
      <w:bookmarkEnd w:id="21"/>
      <w:bookmarkEnd w:id="22"/>
    </w:p>
    <w:p w14:paraId="2993DAF0" w14:textId="77777777" w:rsidR="00223AC0" w:rsidRDefault="00223AC0" w:rsidP="00223AC0">
      <w:pPr>
        <w:pStyle w:val="Heading2"/>
      </w:pPr>
      <w:bookmarkStart w:id="23" w:name="_Toc492446904"/>
      <w:bookmarkStart w:id="24" w:name="_Toc491852228"/>
      <w:bookmarkStart w:id="25" w:name="_Toc491853186"/>
      <w:r>
        <w:t>Data Description</w:t>
      </w:r>
      <w:bookmarkEnd w:id="23"/>
    </w:p>
    <w:p w14:paraId="3889D399" w14:textId="77777777" w:rsidR="00CC6557" w:rsidRDefault="00CC6557" w:rsidP="00223AC0">
      <w:pPr>
        <w:pStyle w:val="ECBBody"/>
      </w:pPr>
    </w:p>
    <w:p w14:paraId="2A17E069" w14:textId="77777777" w:rsidR="00223AC0" w:rsidRPr="003151E7" w:rsidRDefault="00223AC0" w:rsidP="00223AC0">
      <w:pPr>
        <w:pStyle w:val="ECBBody"/>
        <w:rPr>
          <w:u w:val="single"/>
        </w:rPr>
      </w:pPr>
      <w:r>
        <w:rPr>
          <w:u w:val="single"/>
        </w:rPr>
        <w:t>Data set</w:t>
      </w:r>
      <w:r w:rsidRPr="003151E7">
        <w:rPr>
          <w:u w:val="single"/>
        </w:rPr>
        <w:t xml:space="preserve">s: </w:t>
      </w:r>
    </w:p>
    <w:p w14:paraId="17399724" w14:textId="01BEBBD7" w:rsidR="002F7090" w:rsidRDefault="001804F4" w:rsidP="002F7090">
      <w:pPr>
        <w:pStyle w:val="Heading2"/>
      </w:pPr>
      <w:bookmarkStart w:id="26" w:name="_Toc492446905"/>
      <w:r>
        <w:t>D</w:t>
      </w:r>
      <w:r w:rsidR="001A124C">
        <w:t>ata</w:t>
      </w:r>
      <w:r w:rsidR="005F0F74">
        <w:t xml:space="preserve"> Flow</w:t>
      </w:r>
      <w:bookmarkEnd w:id="26"/>
      <w:r w:rsidR="005F0F74">
        <w:t xml:space="preserve"> </w:t>
      </w:r>
      <w:bookmarkEnd w:id="24"/>
      <w:bookmarkEnd w:id="25"/>
    </w:p>
    <w:p w14:paraId="1E1DF1D0" w14:textId="1472F7C6" w:rsidR="00277369" w:rsidRDefault="00277369" w:rsidP="00277369">
      <w:pPr>
        <w:keepNext/>
        <w:rPr>
          <w:noProof/>
        </w:rPr>
      </w:pPr>
    </w:p>
    <w:p w14:paraId="551ACE17" w14:textId="739947B6" w:rsidR="00912540" w:rsidRDefault="002F7090" w:rsidP="00BA2D4A">
      <w:pPr>
        <w:pStyle w:val="Heading1"/>
      </w:pPr>
      <w:bookmarkStart w:id="27" w:name="_Toc491852229"/>
      <w:bookmarkStart w:id="28" w:name="_Toc491853189"/>
      <w:bookmarkStart w:id="29" w:name="_Toc492446906"/>
      <w:r>
        <w:t>Interface Description</w:t>
      </w:r>
      <w:bookmarkEnd w:id="27"/>
      <w:bookmarkEnd w:id="28"/>
      <w:bookmarkEnd w:id="29"/>
    </w:p>
    <w:p w14:paraId="21A3CC31" w14:textId="4FF44F08" w:rsidR="002F7090" w:rsidRDefault="00D4329D" w:rsidP="00BE3717">
      <w:pPr>
        <w:pStyle w:val="Heading2"/>
      </w:pPr>
      <w:bookmarkStart w:id="30" w:name="_Toc491852230"/>
      <w:bookmarkStart w:id="31" w:name="_Toc491853190"/>
      <w:bookmarkStart w:id="32" w:name="_Toc492446907"/>
      <w:r>
        <w:t>Overview</w:t>
      </w:r>
      <w:bookmarkEnd w:id="30"/>
      <w:bookmarkEnd w:id="31"/>
      <w:bookmarkEnd w:id="32"/>
    </w:p>
    <w:p w14:paraId="55560768" w14:textId="77777777" w:rsidR="00562D4A" w:rsidRPr="00562D4A" w:rsidRDefault="00562D4A" w:rsidP="00562D4A"/>
    <w:p w14:paraId="52745E64" w14:textId="2293E278" w:rsidR="00562D4A" w:rsidRDefault="00562D4A" w:rsidP="00562D4A">
      <w:pPr>
        <w:pStyle w:val="Caption"/>
      </w:pPr>
      <w:bookmarkStart w:id="33" w:name="_Toc492446921"/>
      <w:r>
        <w:t xml:space="preserve">Table </w:t>
      </w:r>
      <w:r w:rsidR="001164B5">
        <w:fldChar w:fldCharType="begin"/>
      </w:r>
      <w:r w:rsidR="001164B5">
        <w:instrText xml:space="preserve"> SEQ Table \* ARABIC </w:instrText>
      </w:r>
      <w:r w:rsidR="001164B5">
        <w:fldChar w:fldCharType="separate"/>
      </w:r>
      <w:r w:rsidR="003B5F52">
        <w:rPr>
          <w:noProof/>
        </w:rPr>
        <w:t>2</w:t>
      </w:r>
      <w:r w:rsidR="001164B5">
        <w:rPr>
          <w:noProof/>
        </w:rPr>
        <w:fldChar w:fldCharType="end"/>
      </w:r>
      <w:r w:rsidR="00B21B8C">
        <w:rPr>
          <w:noProof/>
        </w:rPr>
        <w:t>:</w:t>
      </w:r>
      <w:r>
        <w:t xml:space="preserve"> </w:t>
      </w:r>
      <w:r w:rsidRPr="002B1060">
        <w:t>Overview of Interface Details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344"/>
      </w:tblGrid>
      <w:tr w:rsidR="00BE3717" w14:paraId="3091061A" w14:textId="77777777" w:rsidTr="00996C08">
        <w:trPr>
          <w:trHeight w:val="574"/>
        </w:trPr>
        <w:tc>
          <w:tcPr>
            <w:tcW w:w="29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4F81BD" w:themeFill="accent1"/>
            <w:vAlign w:val="center"/>
          </w:tcPr>
          <w:p w14:paraId="21D469E5" w14:textId="5D9670E5" w:rsidR="00BE3717" w:rsidRPr="0093314B" w:rsidRDefault="005F0F98" w:rsidP="007A70EF">
            <w:pPr>
              <w:spacing w:before="0"/>
              <w:jc w:val="left"/>
              <w:rPr>
                <w:b/>
                <w:color w:val="FFFFFF" w:themeColor="background1"/>
              </w:rPr>
            </w:pPr>
            <w:r w:rsidRPr="0093314B">
              <w:rPr>
                <w:b/>
                <w:color w:val="FFFFFF" w:themeColor="background1"/>
              </w:rPr>
              <w:t xml:space="preserve">Data </w:t>
            </w:r>
            <w:r w:rsidR="00B543D1" w:rsidRPr="0093314B">
              <w:rPr>
                <w:b/>
                <w:color w:val="FFFFFF" w:themeColor="background1"/>
              </w:rPr>
              <w:t>s</w:t>
            </w:r>
            <w:r w:rsidRPr="0093314B">
              <w:rPr>
                <w:b/>
                <w:color w:val="FFFFFF" w:themeColor="background1"/>
              </w:rPr>
              <w:t>ource</w:t>
            </w:r>
            <w:r w:rsidR="001A124C">
              <w:rPr>
                <w:b/>
                <w:color w:val="FFFFFF" w:themeColor="background1"/>
              </w:rPr>
              <w:t xml:space="preserve"> system</w:t>
            </w:r>
          </w:p>
        </w:tc>
        <w:tc>
          <w:tcPr>
            <w:tcW w:w="6344" w:type="dxa"/>
            <w:tcBorders>
              <w:top w:val="single" w:sz="4" w:space="0" w:color="4F81BD" w:themeColor="accent1"/>
              <w:left w:val="single" w:sz="4" w:space="0" w:color="95B3D7" w:themeColor="accent1" w:themeTint="99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CEF3A00" w14:textId="199819F5" w:rsidR="00BE3717" w:rsidRPr="001E1EEE" w:rsidRDefault="00BE3717" w:rsidP="007A70EF">
            <w:pPr>
              <w:spacing w:before="0"/>
              <w:jc w:val="left"/>
            </w:pPr>
          </w:p>
        </w:tc>
      </w:tr>
      <w:tr w:rsidR="00B543D1" w14:paraId="52238D3D" w14:textId="77777777" w:rsidTr="00E47F98">
        <w:tc>
          <w:tcPr>
            <w:tcW w:w="29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4F81BD" w:themeFill="accent1"/>
            <w:vAlign w:val="center"/>
          </w:tcPr>
          <w:p w14:paraId="64907B5C" w14:textId="24C6B7ED" w:rsidR="00B543D1" w:rsidRPr="0093314B" w:rsidRDefault="00B543D1" w:rsidP="007A70EF">
            <w:pPr>
              <w:spacing w:before="0"/>
              <w:jc w:val="left"/>
              <w:rPr>
                <w:b/>
                <w:color w:val="FFFFFF" w:themeColor="background1"/>
              </w:rPr>
            </w:pPr>
            <w:r w:rsidRPr="0093314B">
              <w:rPr>
                <w:b/>
                <w:color w:val="FFFFFF" w:themeColor="background1"/>
              </w:rPr>
              <w:t>Data sets</w:t>
            </w:r>
          </w:p>
        </w:tc>
        <w:tc>
          <w:tcPr>
            <w:tcW w:w="6344" w:type="dxa"/>
            <w:tcBorders>
              <w:top w:val="single" w:sz="4" w:space="0" w:color="4F81BD" w:themeColor="accent1"/>
              <w:left w:val="single" w:sz="4" w:space="0" w:color="95B3D7" w:themeColor="accent1" w:themeTint="99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5D97328" w14:textId="7B289A3A" w:rsidR="00B543D1" w:rsidRPr="001E1EEE" w:rsidRDefault="00B543D1" w:rsidP="007A70EF">
            <w:pPr>
              <w:pStyle w:val="NoSpacing"/>
              <w:spacing w:line="240" w:lineRule="auto"/>
              <w:jc w:val="left"/>
            </w:pPr>
          </w:p>
        </w:tc>
      </w:tr>
      <w:tr w:rsidR="00BE3717" w14:paraId="4F3FB44D" w14:textId="77777777" w:rsidTr="00E47F98">
        <w:tc>
          <w:tcPr>
            <w:tcW w:w="29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4F81BD" w:themeFill="accent1"/>
            <w:vAlign w:val="center"/>
          </w:tcPr>
          <w:p w14:paraId="208F8120" w14:textId="09931017" w:rsidR="00BE3717" w:rsidRPr="0093314B" w:rsidRDefault="00B543D1" w:rsidP="00044B76">
            <w:pPr>
              <w:spacing w:before="0"/>
              <w:jc w:val="left"/>
              <w:rPr>
                <w:b/>
                <w:color w:val="FFFFFF" w:themeColor="background1"/>
              </w:rPr>
            </w:pPr>
            <w:r w:rsidRPr="0093314B">
              <w:rPr>
                <w:b/>
                <w:color w:val="FFFFFF" w:themeColor="background1"/>
              </w:rPr>
              <w:t>Interface t</w:t>
            </w:r>
            <w:r w:rsidR="00BE3717" w:rsidRPr="0093314B">
              <w:rPr>
                <w:b/>
                <w:color w:val="FFFFFF" w:themeColor="background1"/>
              </w:rPr>
              <w:t>ype</w:t>
            </w:r>
          </w:p>
        </w:tc>
        <w:tc>
          <w:tcPr>
            <w:tcW w:w="6344" w:type="dxa"/>
            <w:tcBorders>
              <w:top w:val="single" w:sz="4" w:space="0" w:color="4F81BD" w:themeColor="accent1"/>
              <w:left w:val="single" w:sz="4" w:space="0" w:color="95B3D7" w:themeColor="accent1" w:themeTint="99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59773A" w14:textId="5FB1952F" w:rsidR="00BE3717" w:rsidRPr="001E1EEE" w:rsidRDefault="00BE3717" w:rsidP="007A70EF">
            <w:pPr>
              <w:spacing w:before="0"/>
              <w:jc w:val="left"/>
            </w:pPr>
          </w:p>
        </w:tc>
      </w:tr>
      <w:tr w:rsidR="00BE3717" w14:paraId="6EF631FD" w14:textId="77777777" w:rsidTr="00E47F98">
        <w:tc>
          <w:tcPr>
            <w:tcW w:w="29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4F81BD" w:themeFill="accent1"/>
            <w:vAlign w:val="center"/>
          </w:tcPr>
          <w:p w14:paraId="0F2A6EC0" w14:textId="4C0DD7AF" w:rsidR="00BE3717" w:rsidRPr="0093314B" w:rsidRDefault="00BE3717" w:rsidP="007A70EF">
            <w:pPr>
              <w:spacing w:before="0"/>
              <w:jc w:val="left"/>
              <w:rPr>
                <w:b/>
                <w:color w:val="FFFFFF" w:themeColor="background1"/>
              </w:rPr>
            </w:pPr>
            <w:r w:rsidRPr="0093314B">
              <w:rPr>
                <w:b/>
                <w:color w:val="FFFFFF" w:themeColor="background1"/>
              </w:rPr>
              <w:t>Format</w:t>
            </w:r>
          </w:p>
        </w:tc>
        <w:tc>
          <w:tcPr>
            <w:tcW w:w="6344" w:type="dxa"/>
            <w:tcBorders>
              <w:top w:val="single" w:sz="4" w:space="0" w:color="4F81BD" w:themeColor="accent1"/>
              <w:left w:val="single" w:sz="4" w:space="0" w:color="95B3D7" w:themeColor="accent1" w:themeTint="99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9E77165" w14:textId="3AB51E7E" w:rsidR="00BE3717" w:rsidRPr="001E1EEE" w:rsidRDefault="00BE3717" w:rsidP="007A70EF">
            <w:pPr>
              <w:spacing w:before="0"/>
              <w:jc w:val="left"/>
            </w:pPr>
          </w:p>
        </w:tc>
      </w:tr>
      <w:tr w:rsidR="00BE3717" w14:paraId="7295D2D0" w14:textId="77777777" w:rsidTr="00E47F98">
        <w:tc>
          <w:tcPr>
            <w:tcW w:w="29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4F81BD" w:themeFill="accent1"/>
            <w:vAlign w:val="center"/>
          </w:tcPr>
          <w:p w14:paraId="46A3EB7C" w14:textId="7C94C9E6" w:rsidR="00BE3717" w:rsidRPr="0093314B" w:rsidRDefault="00BE3717" w:rsidP="007A70EF">
            <w:pPr>
              <w:spacing w:before="0"/>
              <w:jc w:val="left"/>
              <w:rPr>
                <w:b/>
                <w:color w:val="FFFFFF" w:themeColor="background1"/>
              </w:rPr>
            </w:pPr>
            <w:r w:rsidRPr="0093314B">
              <w:rPr>
                <w:b/>
                <w:color w:val="FFFFFF" w:themeColor="background1"/>
              </w:rPr>
              <w:t>Frequency</w:t>
            </w:r>
          </w:p>
        </w:tc>
        <w:tc>
          <w:tcPr>
            <w:tcW w:w="6344" w:type="dxa"/>
            <w:tcBorders>
              <w:top w:val="single" w:sz="4" w:space="0" w:color="4F81BD" w:themeColor="accent1"/>
              <w:left w:val="single" w:sz="4" w:space="0" w:color="95B3D7" w:themeColor="accent1" w:themeTint="99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98DDE4C" w14:textId="515F8943" w:rsidR="00BE3717" w:rsidRPr="001E1EEE" w:rsidRDefault="00BE3717" w:rsidP="007A70EF">
            <w:pPr>
              <w:spacing w:before="0"/>
              <w:jc w:val="left"/>
            </w:pPr>
          </w:p>
        </w:tc>
      </w:tr>
      <w:tr w:rsidR="00BE3717" w14:paraId="2C67F7E9" w14:textId="77777777" w:rsidTr="00E47F98">
        <w:tc>
          <w:tcPr>
            <w:tcW w:w="29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4F81BD" w:themeFill="accent1"/>
            <w:vAlign w:val="center"/>
          </w:tcPr>
          <w:p w14:paraId="78C56128" w14:textId="1A0D492C" w:rsidR="00BE3717" w:rsidRPr="0093314B" w:rsidRDefault="00BE3717" w:rsidP="007A70EF">
            <w:pPr>
              <w:spacing w:before="0"/>
              <w:jc w:val="left"/>
              <w:rPr>
                <w:b/>
                <w:color w:val="FFFFFF" w:themeColor="background1"/>
              </w:rPr>
            </w:pPr>
            <w:r w:rsidRPr="0093314B">
              <w:rPr>
                <w:b/>
                <w:color w:val="FFFFFF" w:themeColor="background1"/>
              </w:rPr>
              <w:t>Availability</w:t>
            </w:r>
          </w:p>
        </w:tc>
        <w:tc>
          <w:tcPr>
            <w:tcW w:w="6344" w:type="dxa"/>
            <w:tcBorders>
              <w:top w:val="single" w:sz="4" w:space="0" w:color="4F81BD" w:themeColor="accent1"/>
              <w:left w:val="single" w:sz="4" w:space="0" w:color="95B3D7" w:themeColor="accent1" w:themeTint="99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72D3571" w14:textId="59219FBD" w:rsidR="00BE3717" w:rsidRPr="001E1EEE" w:rsidRDefault="00BE3717" w:rsidP="007A70EF">
            <w:pPr>
              <w:spacing w:before="0"/>
              <w:jc w:val="left"/>
            </w:pPr>
          </w:p>
        </w:tc>
      </w:tr>
      <w:tr w:rsidR="00BE3717" w14:paraId="3B505C64" w14:textId="77777777" w:rsidTr="00E47F98">
        <w:tc>
          <w:tcPr>
            <w:tcW w:w="29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4F81BD" w:themeFill="accent1"/>
            <w:vAlign w:val="center"/>
          </w:tcPr>
          <w:p w14:paraId="2B9E608A" w14:textId="7A691043" w:rsidR="00BE3717" w:rsidRPr="0093314B" w:rsidRDefault="00BE3717" w:rsidP="007A70EF">
            <w:pPr>
              <w:spacing w:before="0"/>
              <w:jc w:val="left"/>
              <w:rPr>
                <w:b/>
                <w:color w:val="FFFFFF" w:themeColor="background1"/>
              </w:rPr>
            </w:pPr>
            <w:r w:rsidRPr="0093314B">
              <w:rPr>
                <w:b/>
                <w:color w:val="FFFFFF" w:themeColor="background1"/>
              </w:rPr>
              <w:t xml:space="preserve">Type of </w:t>
            </w:r>
            <w:r w:rsidR="0093314B">
              <w:rPr>
                <w:b/>
                <w:color w:val="FFFFFF" w:themeColor="background1"/>
              </w:rPr>
              <w:t>t</w:t>
            </w:r>
            <w:r w:rsidRPr="0093314B">
              <w:rPr>
                <w:b/>
                <w:color w:val="FFFFFF" w:themeColor="background1"/>
              </w:rPr>
              <w:t>rigger</w:t>
            </w:r>
          </w:p>
        </w:tc>
        <w:tc>
          <w:tcPr>
            <w:tcW w:w="6344" w:type="dxa"/>
            <w:tcBorders>
              <w:top w:val="single" w:sz="4" w:space="0" w:color="4F81BD" w:themeColor="accent1"/>
              <w:left w:val="single" w:sz="4" w:space="0" w:color="95B3D7" w:themeColor="accent1" w:themeTint="99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5EA5F21" w14:textId="79F9EBAD" w:rsidR="00BE3717" w:rsidRPr="001E1EEE" w:rsidRDefault="00BE3717" w:rsidP="007A70EF">
            <w:pPr>
              <w:spacing w:before="0"/>
              <w:jc w:val="left"/>
            </w:pPr>
          </w:p>
        </w:tc>
      </w:tr>
      <w:tr w:rsidR="00BE3717" w14:paraId="7A051A70" w14:textId="77777777" w:rsidTr="00E47F98">
        <w:tc>
          <w:tcPr>
            <w:tcW w:w="29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4F81BD" w:themeFill="accent1"/>
            <w:vAlign w:val="center"/>
          </w:tcPr>
          <w:p w14:paraId="14F53548" w14:textId="3F67D6B7" w:rsidR="00BE3717" w:rsidRPr="0093314B" w:rsidRDefault="00BE3717" w:rsidP="007A70EF">
            <w:pPr>
              <w:spacing w:before="0"/>
              <w:jc w:val="left"/>
              <w:rPr>
                <w:b/>
                <w:color w:val="FFFFFF" w:themeColor="background1"/>
              </w:rPr>
            </w:pPr>
            <w:r w:rsidRPr="0093314B">
              <w:rPr>
                <w:b/>
                <w:color w:val="FFFFFF" w:themeColor="background1"/>
              </w:rPr>
              <w:t xml:space="preserve">Description of </w:t>
            </w:r>
            <w:r w:rsidR="0093314B">
              <w:rPr>
                <w:b/>
                <w:color w:val="FFFFFF" w:themeColor="background1"/>
              </w:rPr>
              <w:t>t</w:t>
            </w:r>
            <w:r w:rsidRPr="0093314B">
              <w:rPr>
                <w:b/>
                <w:color w:val="FFFFFF" w:themeColor="background1"/>
              </w:rPr>
              <w:t>rigger</w:t>
            </w:r>
          </w:p>
        </w:tc>
        <w:tc>
          <w:tcPr>
            <w:tcW w:w="6344" w:type="dxa"/>
            <w:tcBorders>
              <w:top w:val="single" w:sz="4" w:space="0" w:color="4F81BD" w:themeColor="accent1"/>
              <w:left w:val="single" w:sz="4" w:space="0" w:color="95B3D7" w:themeColor="accent1" w:themeTint="99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E09D38A" w14:textId="03D339C5" w:rsidR="00BE3717" w:rsidRPr="001E1EEE" w:rsidRDefault="00BE3717" w:rsidP="007A70EF">
            <w:pPr>
              <w:spacing w:before="0"/>
              <w:jc w:val="left"/>
            </w:pPr>
          </w:p>
        </w:tc>
      </w:tr>
      <w:tr w:rsidR="00BE3717" w14:paraId="2086D6E8" w14:textId="77777777" w:rsidTr="00E47F98">
        <w:tc>
          <w:tcPr>
            <w:tcW w:w="29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4F81BD" w:themeFill="accent1"/>
            <w:vAlign w:val="center"/>
          </w:tcPr>
          <w:p w14:paraId="30D43B91" w14:textId="6F693C60" w:rsidR="00BE3717" w:rsidRPr="0093314B" w:rsidRDefault="00BE3717" w:rsidP="007A70EF">
            <w:pPr>
              <w:spacing w:before="0"/>
              <w:jc w:val="left"/>
              <w:rPr>
                <w:b/>
                <w:color w:val="FFFFFF" w:themeColor="background1"/>
              </w:rPr>
            </w:pPr>
            <w:r w:rsidRPr="0093314B">
              <w:rPr>
                <w:b/>
                <w:color w:val="FFFFFF" w:themeColor="background1"/>
              </w:rPr>
              <w:t xml:space="preserve">Load </w:t>
            </w:r>
            <w:r w:rsidR="00D1354E" w:rsidRPr="0093314B">
              <w:rPr>
                <w:b/>
                <w:color w:val="FFFFFF" w:themeColor="background1"/>
              </w:rPr>
              <w:t>t</w:t>
            </w:r>
            <w:r w:rsidRPr="0093314B">
              <w:rPr>
                <w:b/>
                <w:color w:val="FFFFFF" w:themeColor="background1"/>
              </w:rPr>
              <w:t>ype</w:t>
            </w:r>
          </w:p>
        </w:tc>
        <w:tc>
          <w:tcPr>
            <w:tcW w:w="6344" w:type="dxa"/>
            <w:tcBorders>
              <w:top w:val="single" w:sz="4" w:space="0" w:color="4F81BD" w:themeColor="accent1"/>
              <w:left w:val="single" w:sz="4" w:space="0" w:color="95B3D7" w:themeColor="accent1" w:themeTint="99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8FDED56" w14:textId="595C0006" w:rsidR="00BE3717" w:rsidRPr="001E1EEE" w:rsidRDefault="00BE3717" w:rsidP="007A70EF">
            <w:pPr>
              <w:spacing w:before="0"/>
              <w:jc w:val="left"/>
            </w:pPr>
          </w:p>
        </w:tc>
      </w:tr>
      <w:tr w:rsidR="00BE3717" w14:paraId="63A6443D" w14:textId="77777777" w:rsidTr="00E47F98">
        <w:tc>
          <w:tcPr>
            <w:tcW w:w="29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4F81BD" w:themeFill="accent1"/>
            <w:vAlign w:val="center"/>
          </w:tcPr>
          <w:p w14:paraId="79EB912A" w14:textId="71F583B5" w:rsidR="00BE3717" w:rsidRDefault="006B70E3" w:rsidP="007A70EF">
            <w:pPr>
              <w:spacing w:before="0"/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XML file size</w:t>
            </w:r>
          </w:p>
          <w:p w14:paraId="643BB95F" w14:textId="70CBB090" w:rsidR="002D1096" w:rsidRDefault="002D1096" w:rsidP="007A70EF">
            <w:pPr>
              <w:spacing w:before="0"/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(Volume in GB /</w:t>
            </w:r>
          </w:p>
          <w:p w14:paraId="6FEF53E0" w14:textId="01F6B6B3" w:rsidR="002D1096" w:rsidRPr="0093314B" w:rsidRDefault="002D1096" w:rsidP="007A70EF">
            <w:pPr>
              <w:spacing w:before="0"/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Growth per Load in %)</w:t>
            </w:r>
          </w:p>
        </w:tc>
        <w:tc>
          <w:tcPr>
            <w:tcW w:w="6344" w:type="dxa"/>
            <w:tcBorders>
              <w:top w:val="single" w:sz="4" w:space="0" w:color="4F81BD" w:themeColor="accent1"/>
              <w:left w:val="single" w:sz="4" w:space="0" w:color="95B3D7" w:themeColor="accent1" w:themeTint="99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B71B129" w14:textId="69ADD693" w:rsidR="00BE3717" w:rsidRPr="001E1EEE" w:rsidRDefault="00BE3717" w:rsidP="007A70EF">
            <w:pPr>
              <w:pStyle w:val="NoSpacing"/>
              <w:spacing w:line="240" w:lineRule="auto"/>
              <w:jc w:val="left"/>
            </w:pPr>
          </w:p>
        </w:tc>
      </w:tr>
      <w:tr w:rsidR="0093314B" w14:paraId="1EA86A16" w14:textId="77777777" w:rsidTr="00E47F98">
        <w:tc>
          <w:tcPr>
            <w:tcW w:w="294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4F81BD" w:themeFill="accent1"/>
            <w:vAlign w:val="center"/>
          </w:tcPr>
          <w:p w14:paraId="638DA8A4" w14:textId="3DFA9420" w:rsidR="0093314B" w:rsidRPr="0093314B" w:rsidRDefault="0093314B" w:rsidP="007A70EF">
            <w:pPr>
              <w:spacing w:before="0"/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Initial load</w:t>
            </w:r>
          </w:p>
        </w:tc>
        <w:tc>
          <w:tcPr>
            <w:tcW w:w="6344" w:type="dxa"/>
            <w:tcBorders>
              <w:top w:val="single" w:sz="4" w:space="0" w:color="4F81BD" w:themeColor="accent1"/>
              <w:left w:val="single" w:sz="4" w:space="0" w:color="95B3D7" w:themeColor="accent1" w:themeTint="99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C8B7F88" w14:textId="3979CEA1" w:rsidR="0093314B" w:rsidRPr="001E1EEE" w:rsidRDefault="0093314B" w:rsidP="00FE7DAF">
            <w:pPr>
              <w:pStyle w:val="NoSpacing"/>
              <w:keepNext/>
              <w:jc w:val="left"/>
            </w:pPr>
          </w:p>
        </w:tc>
      </w:tr>
    </w:tbl>
    <w:p w14:paraId="32AF2B7F" w14:textId="77777777" w:rsidR="00E62377" w:rsidRDefault="00E62377">
      <w:pPr>
        <w:spacing w:before="0" w:after="0" w:line="240" w:lineRule="auto"/>
        <w:rPr>
          <w:b/>
          <w:bCs/>
          <w:szCs w:val="26"/>
        </w:rPr>
      </w:pPr>
      <w:bookmarkStart w:id="34" w:name="_Ref488067740"/>
    </w:p>
    <w:p w14:paraId="499D5CBA" w14:textId="1C3CF24A" w:rsidR="003509EA" w:rsidRDefault="001E1EEE" w:rsidP="00D4329D">
      <w:pPr>
        <w:pStyle w:val="Heading2"/>
      </w:pPr>
      <w:bookmarkStart w:id="35" w:name="_Toc491852231"/>
      <w:bookmarkStart w:id="36" w:name="_Toc491853191"/>
      <w:bookmarkStart w:id="37" w:name="_Toc492446908"/>
      <w:r>
        <w:t>T</w:t>
      </w:r>
      <w:r w:rsidR="003509EA">
        <w:t>echnical Interface</w:t>
      </w:r>
      <w:bookmarkEnd w:id="34"/>
      <w:bookmarkEnd w:id="35"/>
      <w:bookmarkEnd w:id="36"/>
      <w:bookmarkEnd w:id="37"/>
    </w:p>
    <w:p w14:paraId="05E69BD8" w14:textId="16D1FB3D" w:rsidR="006733FC" w:rsidRDefault="006733FC" w:rsidP="006733FC"/>
    <w:p w14:paraId="3A1AA61F" w14:textId="214BF210" w:rsidR="00294199" w:rsidRDefault="00266987" w:rsidP="00294199">
      <w:pPr>
        <w:pStyle w:val="Heading1"/>
      </w:pPr>
      <w:bookmarkStart w:id="38" w:name="_Toc491852235"/>
      <w:bookmarkStart w:id="39" w:name="_Toc491853195"/>
      <w:bookmarkStart w:id="40" w:name="_Toc492446910"/>
      <w:r w:rsidRPr="00370DF1">
        <w:lastRenderedPageBreak/>
        <w:t>Data Model</w:t>
      </w:r>
      <w:bookmarkEnd w:id="38"/>
      <w:bookmarkEnd w:id="39"/>
      <w:bookmarkEnd w:id="40"/>
      <w:r w:rsidRPr="00370DF1">
        <w:t xml:space="preserve"> </w:t>
      </w:r>
    </w:p>
    <w:p w14:paraId="0C25CF92" w14:textId="2DBE585C" w:rsidR="00D1354E" w:rsidRDefault="00D1354E" w:rsidP="00D1354E">
      <w:pPr>
        <w:pStyle w:val="Heading2"/>
      </w:pPr>
      <w:bookmarkStart w:id="41" w:name="_Toc491852236"/>
      <w:bookmarkStart w:id="42" w:name="_Toc491853196"/>
      <w:bookmarkStart w:id="43" w:name="_Toc492446911"/>
      <w:r>
        <w:t>Landing</w:t>
      </w:r>
      <w:r w:rsidR="00D4329D">
        <w:t xml:space="preserve"> </w:t>
      </w:r>
      <w:r w:rsidR="00EC62A5">
        <w:t>Zone</w:t>
      </w:r>
      <w:bookmarkEnd w:id="41"/>
      <w:bookmarkEnd w:id="42"/>
      <w:bookmarkEnd w:id="43"/>
    </w:p>
    <w:p w14:paraId="00B80A8F" w14:textId="4A94B84D" w:rsidR="00300398" w:rsidRDefault="00300398" w:rsidP="00300398">
      <w:pPr>
        <w:pStyle w:val="Heading2"/>
      </w:pPr>
      <w:r>
        <w:t>Staging</w:t>
      </w:r>
      <w:r>
        <w:t xml:space="preserve"> </w:t>
      </w:r>
      <w:r>
        <w:t>Store</w:t>
      </w:r>
    </w:p>
    <w:p w14:paraId="3575DF4D" w14:textId="5B08F469" w:rsidR="00300398" w:rsidRDefault="00300398" w:rsidP="00300398">
      <w:pPr>
        <w:pStyle w:val="Heading2"/>
      </w:pPr>
      <w:r>
        <w:t>Corporate</w:t>
      </w:r>
      <w:r>
        <w:t xml:space="preserve"> Store</w:t>
      </w:r>
    </w:p>
    <w:p w14:paraId="66168C6F" w14:textId="0EBCDC5E" w:rsidR="00300398" w:rsidRDefault="00300398" w:rsidP="00300398">
      <w:pPr>
        <w:pStyle w:val="Heading1"/>
      </w:pPr>
      <w:r>
        <w:t>Functions</w:t>
      </w:r>
    </w:p>
    <w:p w14:paraId="0A1673D1" w14:textId="77777777" w:rsidR="00300398" w:rsidRDefault="00300398" w:rsidP="00300398">
      <w:pPr>
        <w:pStyle w:val="Heading2"/>
      </w:pPr>
      <w:r>
        <w:t>Landing Zone</w:t>
      </w:r>
    </w:p>
    <w:p w14:paraId="1A65C536" w14:textId="77777777" w:rsidR="00300398" w:rsidRDefault="00300398" w:rsidP="00300398">
      <w:pPr>
        <w:pStyle w:val="Heading2"/>
      </w:pPr>
      <w:r>
        <w:t>Staging St</w:t>
      </w:r>
      <w:bookmarkStart w:id="44" w:name="_GoBack"/>
      <w:bookmarkEnd w:id="44"/>
      <w:r>
        <w:t>ore</w:t>
      </w:r>
    </w:p>
    <w:p w14:paraId="4D4B6981" w14:textId="77777777" w:rsidR="00300398" w:rsidRDefault="00300398" w:rsidP="00300398">
      <w:pPr>
        <w:pStyle w:val="Heading2"/>
      </w:pPr>
      <w:r>
        <w:t>Corporate Store</w:t>
      </w:r>
    </w:p>
    <w:p w14:paraId="7B157D2C" w14:textId="77777777" w:rsidR="003B0434" w:rsidRPr="003B0434" w:rsidRDefault="003B0434" w:rsidP="003B0434"/>
    <w:p w14:paraId="57FD7124" w14:textId="07D7F2B4" w:rsidR="00C05390" w:rsidRPr="00292D97" w:rsidRDefault="00C05390" w:rsidP="00C05390">
      <w:pPr>
        <w:pStyle w:val="Heading1"/>
        <w:rPr>
          <w:rStyle w:val="Heading2Char"/>
          <w:rFonts w:eastAsia="Calibri"/>
          <w:b/>
        </w:rPr>
      </w:pPr>
      <w:bookmarkStart w:id="45" w:name="_Toc491852234"/>
      <w:bookmarkStart w:id="46" w:name="_Toc491853194"/>
      <w:bookmarkStart w:id="47" w:name="_Toc492446914"/>
      <w:bookmarkStart w:id="48" w:name="_Toc491852239"/>
      <w:bookmarkStart w:id="49" w:name="_Toc491853199"/>
      <w:r>
        <w:rPr>
          <w:rStyle w:val="Heading2Char"/>
          <w:rFonts w:eastAsia="Calibri"/>
          <w:b/>
        </w:rPr>
        <w:t>Access rights and Roles</w:t>
      </w:r>
      <w:bookmarkEnd w:id="45"/>
      <w:bookmarkEnd w:id="46"/>
      <w:bookmarkEnd w:id="47"/>
      <w:r>
        <w:rPr>
          <w:rStyle w:val="Heading2Char"/>
          <w:rFonts w:eastAsia="Calibri"/>
          <w:b/>
        </w:rPr>
        <w:t xml:space="preserve"> </w:t>
      </w:r>
    </w:p>
    <w:p w14:paraId="668C5611" w14:textId="77777777" w:rsidR="00C05390" w:rsidRDefault="00C05390" w:rsidP="00C05390">
      <w:pPr>
        <w:spacing w:before="0" w:after="0" w:line="240" w:lineRule="auto"/>
      </w:pPr>
    </w:p>
    <w:p w14:paraId="3E17E714" w14:textId="77777777" w:rsidR="00C05390" w:rsidRDefault="00C05390" w:rsidP="00C05390">
      <w:pPr>
        <w:pStyle w:val="Heading1"/>
      </w:pPr>
      <w:bookmarkStart w:id="50" w:name="_Toc491852233"/>
      <w:bookmarkStart w:id="51" w:name="_Toc491853193"/>
      <w:bookmarkStart w:id="52" w:name="_Toc492446915"/>
      <w:r>
        <w:t>Capacity plan</w:t>
      </w:r>
      <w:bookmarkEnd w:id="50"/>
      <w:bookmarkEnd w:id="51"/>
      <w:bookmarkEnd w:id="52"/>
      <w:r>
        <w:t xml:space="preserve"> </w:t>
      </w:r>
    </w:p>
    <w:p w14:paraId="1A7361DB" w14:textId="4CF3C0AB" w:rsidR="00C05390" w:rsidRDefault="00C05390" w:rsidP="00C05390">
      <w:pPr>
        <w:pStyle w:val="Caption"/>
        <w:keepNext/>
      </w:pPr>
    </w:p>
    <w:p w14:paraId="5592AB25" w14:textId="77777777" w:rsidR="00C05390" w:rsidRPr="00A37E41" w:rsidRDefault="00C05390" w:rsidP="00C05390">
      <w:pPr>
        <w:rPr>
          <w:rFonts w:eastAsia="Calibri"/>
        </w:rPr>
      </w:pPr>
    </w:p>
    <w:p w14:paraId="4DEE284E" w14:textId="77777777" w:rsidR="001B0D72" w:rsidRPr="00A37E41" w:rsidRDefault="001B0D72">
      <w:pPr>
        <w:spacing w:before="0" w:after="0" w:line="240" w:lineRule="auto"/>
        <w:rPr>
          <w:rStyle w:val="Heading2Char"/>
          <w:rFonts w:eastAsia="Calibri"/>
          <w:b w:val="0"/>
          <w:kern w:val="28"/>
          <w:sz w:val="24"/>
        </w:rPr>
      </w:pPr>
      <w:r w:rsidRPr="00A37E41">
        <w:rPr>
          <w:rStyle w:val="Heading2Char"/>
          <w:rFonts w:eastAsia="Calibri"/>
          <w:b w:val="0"/>
          <w:bCs w:val="0"/>
        </w:rPr>
        <w:br w:type="page"/>
      </w:r>
    </w:p>
    <w:p w14:paraId="65F65FEF" w14:textId="53415ED4" w:rsidR="007605A0" w:rsidRPr="00300398" w:rsidRDefault="00D7124A" w:rsidP="00C05390">
      <w:pPr>
        <w:pStyle w:val="Heading1"/>
        <w:rPr>
          <w:rFonts w:eastAsia="Calibri"/>
          <w:szCs w:val="26"/>
        </w:rPr>
      </w:pPr>
      <w:bookmarkStart w:id="53" w:name="_Toc492446916"/>
      <w:r w:rsidRPr="0055484D">
        <w:rPr>
          <w:rStyle w:val="Heading2Char"/>
          <w:rFonts w:eastAsia="Calibri"/>
          <w:b/>
          <w:bCs/>
        </w:rPr>
        <w:lastRenderedPageBreak/>
        <w:t>Error Handling</w:t>
      </w:r>
      <w:r w:rsidR="00244467">
        <w:rPr>
          <w:rStyle w:val="Heading2Char"/>
          <w:rFonts w:eastAsia="Calibri"/>
          <w:b/>
          <w:bCs/>
        </w:rPr>
        <w:t xml:space="preserve"> and Logging</w:t>
      </w:r>
      <w:bookmarkEnd w:id="53"/>
    </w:p>
    <w:p w14:paraId="24EF7986" w14:textId="07C68A0E" w:rsidR="00F2748F" w:rsidRDefault="00F2748F" w:rsidP="00F2748F">
      <w:pPr>
        <w:pStyle w:val="Heading1"/>
      </w:pPr>
      <w:bookmarkStart w:id="54" w:name="_Toc492446917"/>
      <w:r>
        <w:t>Appendix</w:t>
      </w:r>
      <w:bookmarkEnd w:id="48"/>
      <w:bookmarkEnd w:id="49"/>
      <w:bookmarkEnd w:id="54"/>
    </w:p>
    <w:p w14:paraId="23328F91" w14:textId="77777777" w:rsidR="00DE4FEF" w:rsidRDefault="00DE4FEF" w:rsidP="00DE4FEF"/>
    <w:p w14:paraId="60219E65" w14:textId="77777777" w:rsidR="00DE4FEF" w:rsidRDefault="00DE4FEF" w:rsidP="002C6F9D">
      <w:pPr>
        <w:pStyle w:val="Heading2"/>
        <w:rPr>
          <w:rStyle w:val="Heading2Char"/>
          <w:rFonts w:eastAsia="Calibri"/>
          <w:b/>
        </w:rPr>
      </w:pPr>
      <w:bookmarkStart w:id="55" w:name="_Toc482094490"/>
      <w:bookmarkStart w:id="56" w:name="_Toc491852240"/>
      <w:bookmarkStart w:id="57" w:name="_Toc491853200"/>
      <w:bookmarkStart w:id="58" w:name="_Toc492446918"/>
      <w:r w:rsidRPr="00292D97">
        <w:rPr>
          <w:rStyle w:val="Heading2Char"/>
          <w:rFonts w:eastAsia="Calibri"/>
          <w:b/>
        </w:rPr>
        <w:t xml:space="preserve">Open </w:t>
      </w:r>
      <w:r w:rsidRPr="002C6F9D">
        <w:rPr>
          <w:bCs w:val="0"/>
        </w:rPr>
        <w:t>Points</w:t>
      </w:r>
      <w:r w:rsidRPr="00292D97">
        <w:rPr>
          <w:rStyle w:val="Heading2Char"/>
          <w:rFonts w:eastAsia="Calibri"/>
          <w:b/>
        </w:rPr>
        <w:t xml:space="preserve"> and Future Tasks</w:t>
      </w:r>
      <w:bookmarkEnd w:id="55"/>
      <w:bookmarkEnd w:id="56"/>
      <w:bookmarkEnd w:id="57"/>
      <w:bookmarkEnd w:id="58"/>
    </w:p>
    <w:p w14:paraId="64F78FA6" w14:textId="77777777" w:rsidR="00316B68" w:rsidRPr="00316B68" w:rsidRDefault="00316B68" w:rsidP="00316B68">
      <w:pPr>
        <w:rPr>
          <w:rFonts w:eastAsia="Calibri"/>
        </w:rPr>
      </w:pPr>
    </w:p>
    <w:p w14:paraId="58BF0846" w14:textId="77777777" w:rsidR="00DE4FEF" w:rsidRDefault="00DE4FEF" w:rsidP="00DE4FEF">
      <w:pPr>
        <w:spacing w:before="0" w:after="0" w:line="240" w:lineRule="auto"/>
        <w:rPr>
          <w:b/>
          <w:bCs/>
          <w:kern w:val="28"/>
          <w:sz w:val="24"/>
          <w:szCs w:val="28"/>
        </w:rPr>
      </w:pPr>
      <w:r>
        <w:br w:type="page"/>
      </w:r>
    </w:p>
    <w:p w14:paraId="721BE3EC" w14:textId="77777777" w:rsidR="00DD40A3" w:rsidRDefault="00DD40A3" w:rsidP="00DD40A3">
      <w:pPr>
        <w:pStyle w:val="Heading1"/>
      </w:pPr>
      <w:bookmarkStart w:id="59" w:name="_Toc491852241"/>
      <w:bookmarkStart w:id="60" w:name="_Toc491853201"/>
      <w:bookmarkStart w:id="61" w:name="_Toc492446919"/>
      <w:r>
        <w:lastRenderedPageBreak/>
        <w:t>Signature List</w:t>
      </w:r>
      <w:bookmarkEnd w:id="59"/>
      <w:bookmarkEnd w:id="60"/>
      <w:bookmarkEnd w:id="61"/>
    </w:p>
    <w:p w14:paraId="3303D35D" w14:textId="77777777" w:rsidR="00DD40A3" w:rsidRDefault="00DD40A3" w:rsidP="00DD40A3">
      <w:pPr>
        <w:spacing w:before="0" w:after="0" w:line="240" w:lineRule="auto"/>
        <w:rPr>
          <w:b/>
          <w:bCs/>
          <w:kern w:val="28"/>
          <w:sz w:val="24"/>
          <w:szCs w:val="28"/>
        </w:rPr>
      </w:pPr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3511"/>
        <w:gridCol w:w="2552"/>
        <w:gridCol w:w="1417"/>
        <w:gridCol w:w="1807"/>
      </w:tblGrid>
      <w:tr w:rsidR="003351FC" w14:paraId="0C321071" w14:textId="77777777" w:rsidTr="000E0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pct"/>
            <w:vAlign w:val="center"/>
          </w:tcPr>
          <w:p w14:paraId="34D06F94" w14:textId="77777777" w:rsidR="003351FC" w:rsidRPr="003560EE" w:rsidRDefault="003351FC" w:rsidP="003351FC">
            <w:pPr>
              <w:spacing w:before="0" w:after="0" w:line="240" w:lineRule="auto"/>
              <w:rPr>
                <w:bCs w:val="0"/>
                <w:kern w:val="28"/>
                <w:szCs w:val="20"/>
              </w:rPr>
            </w:pPr>
            <w:r w:rsidRPr="003560EE">
              <w:rPr>
                <w:bCs w:val="0"/>
                <w:kern w:val="28"/>
                <w:szCs w:val="20"/>
              </w:rPr>
              <w:t>Role</w:t>
            </w:r>
          </w:p>
        </w:tc>
        <w:tc>
          <w:tcPr>
            <w:tcW w:w="1374" w:type="pct"/>
            <w:vAlign w:val="center"/>
          </w:tcPr>
          <w:p w14:paraId="3B553D9C" w14:textId="77777777" w:rsidR="003351FC" w:rsidRPr="003560EE" w:rsidRDefault="003351FC" w:rsidP="003351FC">
            <w:pPr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kern w:val="28"/>
                <w:szCs w:val="20"/>
              </w:rPr>
            </w:pPr>
            <w:r w:rsidRPr="003560EE">
              <w:rPr>
                <w:bCs w:val="0"/>
                <w:kern w:val="28"/>
                <w:szCs w:val="20"/>
              </w:rPr>
              <w:t>Name</w:t>
            </w:r>
          </w:p>
        </w:tc>
        <w:tc>
          <w:tcPr>
            <w:tcW w:w="763" w:type="pct"/>
            <w:vAlign w:val="center"/>
          </w:tcPr>
          <w:p w14:paraId="50295007" w14:textId="77777777" w:rsidR="003351FC" w:rsidRPr="003560EE" w:rsidRDefault="003351FC" w:rsidP="003351FC">
            <w:pPr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kern w:val="28"/>
                <w:szCs w:val="20"/>
              </w:rPr>
            </w:pPr>
            <w:r w:rsidRPr="003560EE">
              <w:rPr>
                <w:bCs w:val="0"/>
                <w:kern w:val="28"/>
                <w:szCs w:val="20"/>
              </w:rPr>
              <w:t>Department</w:t>
            </w:r>
          </w:p>
        </w:tc>
        <w:tc>
          <w:tcPr>
            <w:tcW w:w="973" w:type="pct"/>
            <w:vAlign w:val="center"/>
          </w:tcPr>
          <w:p w14:paraId="2304DA29" w14:textId="6EFC68A3" w:rsidR="003351FC" w:rsidRPr="003560EE" w:rsidRDefault="003351FC" w:rsidP="003351FC">
            <w:pPr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kern w:val="28"/>
                <w:szCs w:val="20"/>
              </w:rPr>
            </w:pPr>
            <w:r>
              <w:rPr>
                <w:bCs w:val="0"/>
                <w:kern w:val="28"/>
                <w:szCs w:val="20"/>
              </w:rPr>
              <w:t>Date/</w:t>
            </w:r>
            <w:r w:rsidRPr="003560EE">
              <w:rPr>
                <w:bCs w:val="0"/>
                <w:kern w:val="28"/>
                <w:szCs w:val="20"/>
              </w:rPr>
              <w:t>Signature</w:t>
            </w:r>
          </w:p>
        </w:tc>
      </w:tr>
      <w:tr w:rsidR="003351FC" w14:paraId="0E0F080A" w14:textId="77777777" w:rsidTr="000E0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pct"/>
            <w:vAlign w:val="center"/>
          </w:tcPr>
          <w:p w14:paraId="77AD85B5" w14:textId="10957B26" w:rsidR="003351FC" w:rsidRPr="003560EE" w:rsidRDefault="003351FC" w:rsidP="003351FC">
            <w:pPr>
              <w:spacing w:before="0" w:after="0" w:line="240" w:lineRule="auto"/>
              <w:rPr>
                <w:b w:val="0"/>
                <w:bCs w:val="0"/>
                <w:kern w:val="28"/>
                <w:szCs w:val="20"/>
              </w:rPr>
            </w:pPr>
            <w:r w:rsidRPr="003560EE">
              <w:rPr>
                <w:b w:val="0"/>
                <w:bCs w:val="0"/>
                <w:kern w:val="28"/>
                <w:szCs w:val="20"/>
              </w:rPr>
              <w:t xml:space="preserve">DISC Project </w:t>
            </w:r>
            <w:r>
              <w:rPr>
                <w:b w:val="0"/>
                <w:bCs w:val="0"/>
                <w:kern w:val="28"/>
                <w:szCs w:val="20"/>
              </w:rPr>
              <w:t>Manager ECB</w:t>
            </w:r>
          </w:p>
        </w:tc>
        <w:tc>
          <w:tcPr>
            <w:tcW w:w="1374" w:type="pct"/>
            <w:vAlign w:val="center"/>
          </w:tcPr>
          <w:p w14:paraId="56EF559B" w14:textId="77777777" w:rsidR="003351FC" w:rsidRPr="003560EE" w:rsidRDefault="003351FC" w:rsidP="003351F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kern w:val="28"/>
                <w:szCs w:val="20"/>
              </w:rPr>
            </w:pPr>
            <w:r w:rsidRPr="003560EE">
              <w:rPr>
                <w:bCs/>
                <w:kern w:val="28"/>
                <w:szCs w:val="20"/>
              </w:rPr>
              <w:t>Markus Trzeciok</w:t>
            </w:r>
          </w:p>
        </w:tc>
        <w:tc>
          <w:tcPr>
            <w:tcW w:w="763" w:type="pct"/>
            <w:vAlign w:val="center"/>
          </w:tcPr>
          <w:p w14:paraId="36B407E1" w14:textId="77777777" w:rsidR="003351FC" w:rsidRPr="003560EE" w:rsidRDefault="003351FC" w:rsidP="003351F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kern w:val="28"/>
                <w:szCs w:val="20"/>
              </w:rPr>
            </w:pPr>
            <w:r w:rsidRPr="003560EE">
              <w:rPr>
                <w:rStyle w:val="division2"/>
                <w:rFonts w:cs="Arial"/>
                <w:color w:val="333333"/>
                <w:szCs w:val="20"/>
              </w:rPr>
              <w:t>DGIS/ENS</w:t>
            </w:r>
            <w:r w:rsidRPr="003560EE">
              <w:rPr>
                <w:rStyle w:val="division2"/>
                <w:rFonts w:cs="Arial"/>
                <w:vanish/>
                <w:color w:val="333333"/>
                <w:szCs w:val="20"/>
              </w:rPr>
              <w:t>DGIS/ENSDGIS/ENS</w:t>
            </w:r>
            <w:r w:rsidRPr="003560EE">
              <w:rPr>
                <w:rFonts w:cs="Arial"/>
                <w:vanish/>
                <w:color w:val="333333"/>
                <w:szCs w:val="20"/>
              </w:rPr>
              <w:t xml:space="preserve"> </w:t>
            </w:r>
            <w:r w:rsidRPr="003560EE">
              <w:rPr>
                <w:rStyle w:val="division2"/>
                <w:rFonts w:cs="Arial"/>
                <w:vanish/>
                <w:color w:val="333333"/>
                <w:szCs w:val="20"/>
              </w:rPr>
              <w:t>DGIS/ENS</w:t>
            </w:r>
          </w:p>
        </w:tc>
        <w:tc>
          <w:tcPr>
            <w:tcW w:w="973" w:type="pct"/>
            <w:vAlign w:val="center"/>
          </w:tcPr>
          <w:p w14:paraId="7B3A7E5F" w14:textId="77777777" w:rsidR="003351FC" w:rsidRPr="003560EE" w:rsidRDefault="003351FC" w:rsidP="003351F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kern w:val="28"/>
                <w:szCs w:val="20"/>
              </w:rPr>
            </w:pPr>
          </w:p>
        </w:tc>
      </w:tr>
      <w:tr w:rsidR="003351FC" w14:paraId="1D534716" w14:textId="77777777" w:rsidTr="000E0B0C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pct"/>
            <w:vAlign w:val="center"/>
          </w:tcPr>
          <w:p w14:paraId="71B40EF8" w14:textId="50F3EB35" w:rsidR="003351FC" w:rsidRPr="003560EE" w:rsidRDefault="003351FC" w:rsidP="003351FC">
            <w:pPr>
              <w:spacing w:before="0" w:after="0" w:line="240" w:lineRule="auto"/>
              <w:rPr>
                <w:b w:val="0"/>
                <w:bCs w:val="0"/>
                <w:kern w:val="28"/>
                <w:szCs w:val="20"/>
              </w:rPr>
            </w:pPr>
            <w:r>
              <w:rPr>
                <w:b w:val="0"/>
                <w:bCs w:val="0"/>
                <w:kern w:val="28"/>
                <w:szCs w:val="20"/>
              </w:rPr>
              <w:t>Data Factory</w:t>
            </w:r>
            <w:r w:rsidRPr="003560EE">
              <w:rPr>
                <w:b w:val="0"/>
                <w:bCs w:val="0"/>
                <w:kern w:val="28"/>
                <w:szCs w:val="20"/>
              </w:rPr>
              <w:t xml:space="preserve"> Lead</w:t>
            </w:r>
            <w:r>
              <w:rPr>
                <w:b w:val="0"/>
                <w:bCs w:val="0"/>
                <w:kern w:val="28"/>
                <w:szCs w:val="20"/>
              </w:rPr>
              <w:t xml:space="preserve"> ECB (SG 2)</w:t>
            </w:r>
          </w:p>
        </w:tc>
        <w:tc>
          <w:tcPr>
            <w:tcW w:w="1374" w:type="pct"/>
            <w:vAlign w:val="center"/>
          </w:tcPr>
          <w:p w14:paraId="23AF27CC" w14:textId="77777777" w:rsidR="003351FC" w:rsidRPr="003560EE" w:rsidRDefault="003351FC" w:rsidP="003351F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kern w:val="28"/>
                <w:szCs w:val="20"/>
              </w:rPr>
            </w:pPr>
            <w:r w:rsidRPr="003560EE">
              <w:rPr>
                <w:bCs/>
                <w:kern w:val="28"/>
                <w:szCs w:val="20"/>
              </w:rPr>
              <w:t>Gabriele Pöppinghaus</w:t>
            </w:r>
          </w:p>
        </w:tc>
        <w:tc>
          <w:tcPr>
            <w:tcW w:w="763" w:type="pct"/>
            <w:vAlign w:val="center"/>
          </w:tcPr>
          <w:p w14:paraId="11967F93" w14:textId="77777777" w:rsidR="003351FC" w:rsidRPr="003560EE" w:rsidRDefault="003351FC" w:rsidP="003351F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kern w:val="28"/>
                <w:szCs w:val="20"/>
              </w:rPr>
            </w:pPr>
            <w:r w:rsidRPr="003560EE">
              <w:rPr>
                <w:bCs/>
                <w:kern w:val="28"/>
                <w:szCs w:val="20"/>
              </w:rPr>
              <w:t>DGIS/ENS</w:t>
            </w:r>
          </w:p>
        </w:tc>
        <w:tc>
          <w:tcPr>
            <w:tcW w:w="973" w:type="pct"/>
            <w:vAlign w:val="center"/>
          </w:tcPr>
          <w:p w14:paraId="4AFE6AC8" w14:textId="77777777" w:rsidR="003351FC" w:rsidRPr="003560EE" w:rsidRDefault="003351FC" w:rsidP="003351F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kern w:val="28"/>
                <w:szCs w:val="20"/>
              </w:rPr>
            </w:pPr>
          </w:p>
        </w:tc>
      </w:tr>
      <w:tr w:rsidR="003351FC" w14:paraId="48161D00" w14:textId="77777777" w:rsidTr="000E0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pct"/>
            <w:vAlign w:val="center"/>
          </w:tcPr>
          <w:p w14:paraId="1EDAD4F6" w14:textId="1F257E71" w:rsidR="003351FC" w:rsidRPr="003560EE" w:rsidRDefault="003351FC" w:rsidP="000E0B0C">
            <w:pPr>
              <w:spacing w:before="0" w:after="0" w:line="240" w:lineRule="auto"/>
              <w:rPr>
                <w:b w:val="0"/>
                <w:bCs w:val="0"/>
                <w:kern w:val="28"/>
                <w:szCs w:val="20"/>
              </w:rPr>
            </w:pPr>
            <w:r w:rsidRPr="003560EE">
              <w:rPr>
                <w:b w:val="0"/>
                <w:bCs w:val="0"/>
                <w:kern w:val="28"/>
                <w:szCs w:val="20"/>
              </w:rPr>
              <w:t xml:space="preserve">DISC Project </w:t>
            </w:r>
            <w:r>
              <w:rPr>
                <w:b w:val="0"/>
                <w:bCs w:val="0"/>
                <w:kern w:val="28"/>
                <w:szCs w:val="20"/>
              </w:rPr>
              <w:t>Manager A</w:t>
            </w:r>
            <w:r w:rsidR="000E0B0C">
              <w:rPr>
                <w:b w:val="0"/>
                <w:bCs w:val="0"/>
                <w:kern w:val="28"/>
                <w:szCs w:val="20"/>
              </w:rPr>
              <w:t>ccenture</w:t>
            </w:r>
          </w:p>
        </w:tc>
        <w:tc>
          <w:tcPr>
            <w:tcW w:w="1374" w:type="pct"/>
            <w:vAlign w:val="center"/>
          </w:tcPr>
          <w:p w14:paraId="4C289D29" w14:textId="04E7582F" w:rsidR="003351FC" w:rsidRPr="003560EE" w:rsidRDefault="003351FC" w:rsidP="003351F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kern w:val="28"/>
                <w:szCs w:val="20"/>
              </w:rPr>
            </w:pPr>
            <w:r>
              <w:rPr>
                <w:bCs/>
                <w:kern w:val="28"/>
                <w:szCs w:val="20"/>
              </w:rPr>
              <w:t>Christian Roese</w:t>
            </w:r>
          </w:p>
        </w:tc>
        <w:tc>
          <w:tcPr>
            <w:tcW w:w="763" w:type="pct"/>
            <w:vAlign w:val="center"/>
          </w:tcPr>
          <w:p w14:paraId="4D2205C9" w14:textId="3A2EC6E3" w:rsidR="003351FC" w:rsidRPr="003560EE" w:rsidRDefault="003351FC" w:rsidP="003351F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kern w:val="28"/>
                <w:szCs w:val="20"/>
              </w:rPr>
            </w:pPr>
            <w:r>
              <w:rPr>
                <w:bCs/>
                <w:kern w:val="28"/>
                <w:szCs w:val="20"/>
              </w:rPr>
              <w:t>Accenture</w:t>
            </w:r>
          </w:p>
        </w:tc>
        <w:tc>
          <w:tcPr>
            <w:tcW w:w="973" w:type="pct"/>
            <w:vAlign w:val="center"/>
          </w:tcPr>
          <w:p w14:paraId="435FAA53" w14:textId="77777777" w:rsidR="003351FC" w:rsidRPr="003560EE" w:rsidRDefault="003351FC" w:rsidP="003351F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kern w:val="28"/>
                <w:szCs w:val="20"/>
              </w:rPr>
            </w:pPr>
          </w:p>
        </w:tc>
      </w:tr>
      <w:tr w:rsidR="003351FC" w14:paraId="6614F71C" w14:textId="77777777" w:rsidTr="000E0B0C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pct"/>
            <w:vAlign w:val="center"/>
          </w:tcPr>
          <w:p w14:paraId="13636397" w14:textId="36518790" w:rsidR="003351FC" w:rsidRPr="003560EE" w:rsidRDefault="003351FC" w:rsidP="000E0B0C">
            <w:pPr>
              <w:spacing w:before="0" w:after="0" w:line="240" w:lineRule="auto"/>
              <w:rPr>
                <w:b w:val="0"/>
                <w:bCs w:val="0"/>
                <w:kern w:val="28"/>
                <w:szCs w:val="20"/>
              </w:rPr>
            </w:pPr>
            <w:r>
              <w:rPr>
                <w:b w:val="0"/>
                <w:bCs w:val="0"/>
                <w:kern w:val="28"/>
                <w:szCs w:val="20"/>
              </w:rPr>
              <w:t>Data Factory</w:t>
            </w:r>
            <w:r w:rsidRPr="003560EE">
              <w:rPr>
                <w:b w:val="0"/>
                <w:bCs w:val="0"/>
                <w:kern w:val="28"/>
                <w:szCs w:val="20"/>
              </w:rPr>
              <w:t xml:space="preserve"> Lead</w:t>
            </w:r>
            <w:r>
              <w:rPr>
                <w:b w:val="0"/>
                <w:bCs w:val="0"/>
                <w:kern w:val="28"/>
                <w:szCs w:val="20"/>
              </w:rPr>
              <w:t xml:space="preserve"> A</w:t>
            </w:r>
            <w:r w:rsidR="000E0B0C">
              <w:rPr>
                <w:b w:val="0"/>
                <w:bCs w:val="0"/>
                <w:kern w:val="28"/>
                <w:szCs w:val="20"/>
              </w:rPr>
              <w:t>ccenture</w:t>
            </w:r>
            <w:r>
              <w:rPr>
                <w:b w:val="0"/>
                <w:bCs w:val="0"/>
                <w:kern w:val="28"/>
                <w:szCs w:val="20"/>
              </w:rPr>
              <w:t xml:space="preserve"> (SG 2)</w:t>
            </w:r>
          </w:p>
        </w:tc>
        <w:tc>
          <w:tcPr>
            <w:tcW w:w="1374" w:type="pct"/>
            <w:vAlign w:val="center"/>
          </w:tcPr>
          <w:p w14:paraId="66F0627B" w14:textId="6EFE849F" w:rsidR="003351FC" w:rsidRPr="003560EE" w:rsidRDefault="00FC4305" w:rsidP="003351F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kern w:val="28"/>
                <w:szCs w:val="20"/>
              </w:rPr>
            </w:pPr>
            <w:r>
              <w:rPr>
                <w:bCs/>
                <w:kern w:val="28"/>
                <w:szCs w:val="20"/>
              </w:rPr>
              <w:t>Melanie Gottschling</w:t>
            </w:r>
          </w:p>
        </w:tc>
        <w:tc>
          <w:tcPr>
            <w:tcW w:w="763" w:type="pct"/>
            <w:vAlign w:val="center"/>
          </w:tcPr>
          <w:p w14:paraId="2EFF0597" w14:textId="1EDC13ED" w:rsidR="003351FC" w:rsidRPr="003560EE" w:rsidRDefault="003351FC" w:rsidP="003351F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kern w:val="28"/>
                <w:szCs w:val="20"/>
              </w:rPr>
            </w:pPr>
            <w:r>
              <w:rPr>
                <w:bCs/>
                <w:kern w:val="28"/>
                <w:szCs w:val="20"/>
              </w:rPr>
              <w:t>Accenture</w:t>
            </w:r>
          </w:p>
        </w:tc>
        <w:tc>
          <w:tcPr>
            <w:tcW w:w="973" w:type="pct"/>
            <w:vAlign w:val="center"/>
          </w:tcPr>
          <w:p w14:paraId="21E4EAEB" w14:textId="77777777" w:rsidR="003351FC" w:rsidRPr="003560EE" w:rsidRDefault="003351FC" w:rsidP="003351F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kern w:val="28"/>
                <w:szCs w:val="20"/>
              </w:rPr>
            </w:pPr>
          </w:p>
        </w:tc>
      </w:tr>
    </w:tbl>
    <w:p w14:paraId="0A703947" w14:textId="55064D28" w:rsidR="00DD40A3" w:rsidRDefault="00DD40A3" w:rsidP="00DD40A3">
      <w:pPr>
        <w:spacing w:before="0" w:after="0" w:line="240" w:lineRule="auto"/>
        <w:rPr>
          <w:b/>
          <w:bCs/>
          <w:kern w:val="28"/>
          <w:sz w:val="24"/>
          <w:szCs w:val="28"/>
        </w:rPr>
      </w:pPr>
    </w:p>
    <w:p w14:paraId="69F85C87" w14:textId="77777777" w:rsidR="00DD40A3" w:rsidRDefault="00DD40A3">
      <w:pPr>
        <w:spacing w:before="0" w:after="0" w:line="240" w:lineRule="auto"/>
        <w:rPr>
          <w:rFonts w:ascii="Times New Roman" w:hAnsi="Times New Roman" w:cs="Times New Roman"/>
          <w:szCs w:val="20"/>
        </w:rPr>
      </w:pPr>
    </w:p>
    <w:sectPr w:rsidR="00DD40A3" w:rsidSect="008E48FB">
      <w:footerReference w:type="default" r:id="rId17"/>
      <w:headerReference w:type="first" r:id="rId18"/>
      <w:pgSz w:w="11907" w:h="16840" w:code="9"/>
      <w:pgMar w:top="1418" w:right="1418" w:bottom="1418" w:left="1418" w:header="567" w:footer="51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787D4E" w14:textId="77777777" w:rsidR="001164B5" w:rsidRDefault="001164B5">
      <w:pPr>
        <w:spacing w:before="0" w:after="0" w:line="240" w:lineRule="auto"/>
      </w:pPr>
      <w:r>
        <w:separator/>
      </w:r>
    </w:p>
    <w:p w14:paraId="436C00E3" w14:textId="77777777" w:rsidR="001164B5" w:rsidRDefault="001164B5"/>
  </w:endnote>
  <w:endnote w:type="continuationSeparator" w:id="0">
    <w:p w14:paraId="1C076633" w14:textId="77777777" w:rsidR="001164B5" w:rsidRDefault="001164B5">
      <w:pPr>
        <w:spacing w:before="0" w:after="0" w:line="240" w:lineRule="auto"/>
      </w:pPr>
      <w:r>
        <w:continuationSeparator/>
      </w:r>
    </w:p>
    <w:p w14:paraId="62E87895" w14:textId="77777777" w:rsidR="001164B5" w:rsidRDefault="001164B5"/>
    <w:p w14:paraId="0B66E5F7" w14:textId="77777777" w:rsidR="001164B5" w:rsidRDefault="001164B5">
      <w:r w:rsidRPr="00EF5C1D">
        <w:rPr>
          <w:rFonts w:cs="Arial"/>
          <w:b/>
          <w:caps/>
          <w:sz w:val="18"/>
          <w:szCs w:val="18"/>
        </w:rPr>
        <w:t>&lt;</w:t>
      </w:r>
    </w:p>
  </w:endnote>
  <w:endnote w:type="continuationNotice" w:id="1">
    <w:p w14:paraId="2528B3E8" w14:textId="77777777" w:rsidR="001164B5" w:rsidRDefault="001164B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ndnya">
    <w:altName w:val="Courier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ACB859" w14:textId="77777777" w:rsidR="00D523B9" w:rsidRDefault="00D523B9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t>3</w:t>
    </w:r>
    <w:r>
      <w:fldChar w:fldCharType="end"/>
    </w:r>
  </w:p>
  <w:p w14:paraId="6C29125C" w14:textId="77777777" w:rsidR="00D523B9" w:rsidRDefault="00D523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50B4B4" w14:textId="77777777" w:rsidR="00D523B9" w:rsidRDefault="00D523B9" w:rsidP="003B64BF">
    <w:pPr>
      <w:pStyle w:val="Footer"/>
      <w:tabs>
        <w:tab w:val="right" w:pos="9072"/>
      </w:tabs>
      <w:jc w:val="both"/>
    </w:pPr>
    <w:r w:rsidRPr="00F916C0">
      <w:fldChar w:fldCharType="begin"/>
    </w:r>
    <w:r w:rsidRPr="00F916C0">
      <w:instrText xml:space="preserve"> FILENAME </w:instrText>
    </w:r>
    <w:r w:rsidRPr="00F916C0">
      <w:fldChar w:fldCharType="separate"/>
    </w:r>
    <w:r>
      <w:t>DISC - Requirements for Data Modelling Standards</w:t>
    </w:r>
    <w:r w:rsidRPr="00F916C0">
      <w:fldChar w:fldCharType="end"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10</w:t>
    </w:r>
    <w:r>
      <w:fldChar w:fldCharType="end"/>
    </w:r>
  </w:p>
  <w:p w14:paraId="0E311FDB" w14:textId="77777777" w:rsidR="00D523B9" w:rsidRDefault="00D523B9" w:rsidP="003B64BF">
    <w:pPr>
      <w:pStyle w:val="Footer"/>
      <w:tabs>
        <w:tab w:val="right" w:pos="9072"/>
      </w:tabs>
      <w:jc w:val="both"/>
    </w:pPr>
    <w:r>
      <w:rPr>
        <w:sz w:val="12"/>
        <w:szCs w:val="12"/>
      </w:rPr>
      <w:tab/>
    </w:r>
    <w:r w:rsidRPr="00850385">
      <w:rPr>
        <w:sz w:val="12"/>
        <w:szCs w:val="12"/>
      </w:rPr>
      <w:t xml:space="preserve">Last printed: </w:t>
    </w:r>
    <w:r w:rsidRPr="00850385">
      <w:rPr>
        <w:sz w:val="12"/>
        <w:szCs w:val="12"/>
      </w:rPr>
      <w:fldChar w:fldCharType="begin"/>
    </w:r>
    <w:r w:rsidRPr="00850385">
      <w:rPr>
        <w:sz w:val="12"/>
        <w:szCs w:val="12"/>
      </w:rPr>
      <w:instrText xml:space="preserve"> PRINTDATE   \* MERGEFORMAT </w:instrText>
    </w:r>
    <w:r w:rsidRPr="00850385">
      <w:rPr>
        <w:sz w:val="12"/>
        <w:szCs w:val="12"/>
      </w:rPr>
      <w:fldChar w:fldCharType="separate"/>
    </w:r>
    <w:r>
      <w:rPr>
        <w:sz w:val="12"/>
        <w:szCs w:val="12"/>
      </w:rPr>
      <w:t>05/07/2016 13:46:00</w:t>
    </w:r>
    <w:r w:rsidRPr="00850385">
      <w:rPr>
        <w:sz w:val="12"/>
        <w:szCs w:val="1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94A7BC" w14:textId="3D99DC08" w:rsidR="00D523B9" w:rsidRPr="00300398" w:rsidRDefault="00D523B9" w:rsidP="00C749AD">
    <w:pPr>
      <w:pStyle w:val="Footer"/>
      <w:tabs>
        <w:tab w:val="right" w:pos="9356"/>
      </w:tabs>
      <w:spacing w:line="200" w:lineRule="exact"/>
      <w:jc w:val="both"/>
      <w:rPr>
        <w:sz w:val="17"/>
        <w:szCs w:val="17"/>
      </w:rPr>
    </w:pPr>
    <w:r w:rsidRPr="003F3CB7">
      <w:rPr>
        <w:sz w:val="17"/>
        <w:szCs w:val="17"/>
      </w:rPr>
      <w:fldChar w:fldCharType="begin"/>
    </w:r>
    <w:r w:rsidRPr="00300398">
      <w:rPr>
        <w:sz w:val="17"/>
        <w:szCs w:val="17"/>
      </w:rPr>
      <w:instrText xml:space="preserve"> FILENAME </w:instrText>
    </w:r>
    <w:r w:rsidRPr="003F3CB7">
      <w:rPr>
        <w:sz w:val="17"/>
        <w:szCs w:val="17"/>
      </w:rPr>
      <w:fldChar w:fldCharType="separate"/>
    </w:r>
    <w:r w:rsidR="00300398" w:rsidRPr="00300398">
      <w:rPr>
        <w:sz w:val="17"/>
        <w:szCs w:val="17"/>
      </w:rPr>
      <w:t>Title</w:t>
    </w:r>
    <w:r w:rsidRPr="003F3CB7">
      <w:rPr>
        <w:sz w:val="17"/>
        <w:szCs w:val="17"/>
      </w:rPr>
      <w:fldChar w:fldCharType="end"/>
    </w:r>
    <w:r w:rsidRPr="00300398">
      <w:rPr>
        <w:sz w:val="17"/>
        <w:szCs w:val="17"/>
      </w:rPr>
      <w:tab/>
    </w:r>
    <w:r w:rsidR="00300398">
      <w:rPr>
        <w:sz w:val="17"/>
        <w:szCs w:val="17"/>
      </w:rPr>
      <w:t>DD/MM/YYYY</w:t>
    </w:r>
  </w:p>
  <w:p w14:paraId="6DF3DFD0" w14:textId="19FFD999" w:rsidR="00D523B9" w:rsidRPr="00300398" w:rsidRDefault="00D523B9" w:rsidP="00C749AD">
    <w:pPr>
      <w:pStyle w:val="Footer"/>
      <w:tabs>
        <w:tab w:val="right" w:pos="9356"/>
      </w:tabs>
      <w:spacing w:line="200" w:lineRule="exact"/>
      <w:jc w:val="both"/>
      <w:rPr>
        <w:sz w:val="17"/>
        <w:szCs w:val="17"/>
      </w:rPr>
    </w:pPr>
    <w:r w:rsidRPr="00300398">
      <w:rPr>
        <w:sz w:val="17"/>
        <w:szCs w:val="17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6FEA0E" w14:textId="358992DD" w:rsidR="00D523B9" w:rsidRPr="008909B4" w:rsidRDefault="00D523B9" w:rsidP="008909B4">
    <w:pPr>
      <w:pStyle w:val="Footer"/>
      <w:tabs>
        <w:tab w:val="right" w:pos="9356"/>
      </w:tabs>
      <w:spacing w:line="200" w:lineRule="exact"/>
      <w:jc w:val="both"/>
      <w:rPr>
        <w:sz w:val="17"/>
        <w:szCs w:val="17"/>
      </w:rPr>
    </w:pPr>
    <w:r w:rsidRPr="003F3CB7">
      <w:rPr>
        <w:sz w:val="17"/>
        <w:szCs w:val="17"/>
      </w:rPr>
      <w:fldChar w:fldCharType="begin"/>
    </w:r>
    <w:r w:rsidRPr="003F3CB7">
      <w:rPr>
        <w:sz w:val="17"/>
        <w:szCs w:val="17"/>
      </w:rPr>
      <w:instrText xml:space="preserve"> FILENAME </w:instrText>
    </w:r>
    <w:r w:rsidRPr="003F3CB7">
      <w:rPr>
        <w:sz w:val="17"/>
        <w:szCs w:val="17"/>
      </w:rPr>
      <w:fldChar w:fldCharType="separate"/>
    </w:r>
    <w:r>
      <w:rPr>
        <w:sz w:val="17"/>
        <w:szCs w:val="17"/>
      </w:rPr>
      <w:t>20170906_ECB_DISC_SG2_FD_GLEIF_v1.0</w:t>
    </w:r>
    <w:r w:rsidRPr="003F3CB7">
      <w:rPr>
        <w:sz w:val="17"/>
        <w:szCs w:val="17"/>
      </w:rPr>
      <w:fldChar w:fldCharType="end"/>
    </w:r>
    <w:r w:rsidRPr="003F3CB7">
      <w:rPr>
        <w:sz w:val="17"/>
        <w:szCs w:val="17"/>
      </w:rPr>
      <w:tab/>
      <w:t xml:space="preserve">Page </w:t>
    </w:r>
    <w:r w:rsidRPr="003F3CB7">
      <w:rPr>
        <w:sz w:val="17"/>
        <w:szCs w:val="17"/>
      </w:rPr>
      <w:fldChar w:fldCharType="begin"/>
    </w:r>
    <w:r w:rsidRPr="003F3CB7">
      <w:rPr>
        <w:sz w:val="17"/>
        <w:szCs w:val="17"/>
      </w:rPr>
      <w:instrText xml:space="preserve"> PAGE </w:instrText>
    </w:r>
    <w:r w:rsidRPr="003F3CB7">
      <w:rPr>
        <w:sz w:val="17"/>
        <w:szCs w:val="17"/>
      </w:rPr>
      <w:fldChar w:fldCharType="separate"/>
    </w:r>
    <w:r w:rsidR="00300398">
      <w:rPr>
        <w:sz w:val="17"/>
        <w:szCs w:val="17"/>
      </w:rPr>
      <w:t>6</w:t>
    </w:r>
    <w:r w:rsidRPr="003F3CB7">
      <w:rPr>
        <w:sz w:val="17"/>
        <w:szCs w:val="17"/>
      </w:rPr>
      <w:fldChar w:fldCharType="end"/>
    </w:r>
    <w:r w:rsidRPr="003F3CB7">
      <w:rPr>
        <w:sz w:val="17"/>
        <w:szCs w:val="17"/>
      </w:rPr>
      <w:t xml:space="preserve"> of </w:t>
    </w:r>
    <w:r w:rsidRPr="003F3CB7">
      <w:rPr>
        <w:sz w:val="17"/>
        <w:szCs w:val="17"/>
      </w:rPr>
      <w:fldChar w:fldCharType="begin"/>
    </w:r>
    <w:r w:rsidRPr="003F3CB7">
      <w:rPr>
        <w:sz w:val="17"/>
        <w:szCs w:val="17"/>
      </w:rPr>
      <w:instrText xml:space="preserve"> NUMPAGES </w:instrText>
    </w:r>
    <w:r w:rsidRPr="003F3CB7">
      <w:rPr>
        <w:sz w:val="17"/>
        <w:szCs w:val="17"/>
      </w:rPr>
      <w:fldChar w:fldCharType="separate"/>
    </w:r>
    <w:r w:rsidR="00300398">
      <w:rPr>
        <w:sz w:val="17"/>
        <w:szCs w:val="17"/>
      </w:rPr>
      <w:t>8</w:t>
    </w:r>
    <w:r w:rsidRPr="003F3CB7">
      <w:rPr>
        <w:sz w:val="17"/>
        <w:szCs w:val="1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32D4EF" w14:textId="77777777" w:rsidR="001164B5" w:rsidRDefault="001164B5" w:rsidP="00292D97">
      <w:pPr>
        <w:spacing w:line="240" w:lineRule="auto"/>
      </w:pPr>
      <w:r>
        <w:separator/>
      </w:r>
    </w:p>
  </w:footnote>
  <w:footnote w:type="continuationSeparator" w:id="0">
    <w:p w14:paraId="3B375906" w14:textId="77777777" w:rsidR="001164B5" w:rsidRDefault="001164B5" w:rsidP="00292D97">
      <w:pPr>
        <w:spacing w:before="0" w:after="0" w:line="240" w:lineRule="auto"/>
      </w:pPr>
      <w:r>
        <w:continuationSeparator/>
      </w:r>
    </w:p>
  </w:footnote>
  <w:footnote w:type="continuationNotice" w:id="1">
    <w:p w14:paraId="3BBED21A" w14:textId="77777777" w:rsidR="001164B5" w:rsidRDefault="001164B5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B3E598" w14:textId="77777777" w:rsidR="00D523B9" w:rsidRPr="00C749AD" w:rsidRDefault="00D523B9" w:rsidP="00C749AD">
    <w:pPr>
      <w:pStyle w:val="Header"/>
      <w:spacing w:before="0" w:after="0" w:line="240" w:lineRule="exact"/>
      <w:jc w:val="right"/>
      <w:rPr>
        <w:rFonts w:cs="Arial"/>
        <w:b/>
        <w:sz w:val="20"/>
        <w:szCs w:val="20"/>
      </w:rPr>
    </w:pPr>
    <w:bookmarkStart w:id="1" w:name="ClassificationHeader"/>
    <w:bookmarkEnd w:id="1"/>
    <w:r>
      <w:rPr>
        <w:rFonts w:cs="Arial"/>
        <w:b/>
        <w:caps/>
        <w:sz w:val="20"/>
        <w:szCs w:val="20"/>
      </w:rPr>
      <w:t>ECB-RESTRICTED</w:t>
    </w:r>
    <w:r w:rsidRPr="00C749AD">
      <w:rPr>
        <w:rFonts w:cs="Arial"/>
        <w:b/>
        <w:smallCaps/>
        <w:sz w:val="20"/>
        <w:szCs w:val="20"/>
      </w:rPr>
      <w:br/>
    </w:r>
    <w:bookmarkStart w:id="2" w:name="MarkingHeader"/>
    <w:bookmarkEnd w:id="2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736B50" w14:textId="77777777" w:rsidR="00D523B9" w:rsidRPr="009D6BB2" w:rsidRDefault="00D523B9" w:rsidP="00A66F9A">
    <w:pPr>
      <w:pStyle w:val="Header"/>
      <w:rPr>
        <w:vanish/>
        <w:sz w:val="22"/>
        <w:szCs w:val="22"/>
      </w:rPr>
    </w:pPr>
    <w:r>
      <w:rPr>
        <w:noProof/>
      </w:rPr>
      <w:drawing>
        <wp:inline distT="0" distB="0" distL="0" distR="0" wp14:anchorId="28CD1896" wp14:editId="4C5FA643">
          <wp:extent cx="2209800" cy="766731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B_EN_RG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7667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B82A75" w14:textId="77777777" w:rsidR="00D523B9" w:rsidRPr="00A54343" w:rsidRDefault="00D523B9" w:rsidP="00A66F9A">
    <w:pPr>
      <w:pStyle w:val="Header"/>
      <w:rPr>
        <w:b/>
        <w:vanish/>
        <w:sz w:val="22"/>
        <w:szCs w:val="22"/>
      </w:rPr>
    </w:pPr>
    <w:r w:rsidRPr="00A54343">
      <w:rPr>
        <w:b/>
        <w:sz w:val="22"/>
        <w:szCs w:val="22"/>
      </w:rPr>
      <w:t>&lt;ECB-CLASSIFICATION&gt;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697E"/>
    <w:multiLevelType w:val="hybridMultilevel"/>
    <w:tmpl w:val="DF5A01C0"/>
    <w:lvl w:ilvl="0" w:tplc="A014AE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F1AAD"/>
    <w:multiLevelType w:val="hybridMultilevel"/>
    <w:tmpl w:val="0F3E4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64029"/>
    <w:multiLevelType w:val="hybridMultilevel"/>
    <w:tmpl w:val="5F861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82937"/>
    <w:multiLevelType w:val="hybridMultilevel"/>
    <w:tmpl w:val="CECAB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B8750B"/>
    <w:multiLevelType w:val="hybridMultilevel"/>
    <w:tmpl w:val="BA68B5D0"/>
    <w:lvl w:ilvl="0" w:tplc="9AA89E84">
      <w:start w:val="999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53F2F"/>
    <w:multiLevelType w:val="hybridMultilevel"/>
    <w:tmpl w:val="528A0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B47240"/>
    <w:multiLevelType w:val="hybridMultilevel"/>
    <w:tmpl w:val="9A461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771785"/>
    <w:multiLevelType w:val="hybridMultilevel"/>
    <w:tmpl w:val="0B646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D1765F"/>
    <w:multiLevelType w:val="hybridMultilevel"/>
    <w:tmpl w:val="DF821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F558B3"/>
    <w:multiLevelType w:val="singleLevel"/>
    <w:tmpl w:val="457AB97E"/>
    <w:lvl w:ilvl="0">
      <w:start w:val="1"/>
      <w:numFmt w:val="lowerLetter"/>
      <w:pStyle w:val="lista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10">
    <w:nsid w:val="37E32D77"/>
    <w:multiLevelType w:val="hybridMultilevel"/>
    <w:tmpl w:val="F10A9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8B1E10"/>
    <w:multiLevelType w:val="hybridMultilevel"/>
    <w:tmpl w:val="1A2C8E8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B70885"/>
    <w:multiLevelType w:val="singleLevel"/>
    <w:tmpl w:val="BA5625D8"/>
    <w:lvl w:ilvl="0">
      <w:start w:val="1"/>
      <w:numFmt w:val="lowerRoman"/>
      <w:pStyle w:val="listi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13">
    <w:nsid w:val="592475FA"/>
    <w:multiLevelType w:val="singleLevel"/>
    <w:tmpl w:val="9BC8C6BE"/>
    <w:lvl w:ilvl="0">
      <w:start w:val="1"/>
      <w:numFmt w:val="decimal"/>
      <w:pStyle w:val="Annex"/>
      <w:lvlText w:val="Annex %1:"/>
      <w:lvlJc w:val="left"/>
      <w:pPr>
        <w:ind w:left="360" w:hanging="360"/>
      </w:pPr>
      <w:rPr>
        <w:rFonts w:hint="default"/>
      </w:rPr>
    </w:lvl>
  </w:abstractNum>
  <w:abstractNum w:abstractNumId="14">
    <w:nsid w:val="59322A4E"/>
    <w:multiLevelType w:val="hybridMultilevel"/>
    <w:tmpl w:val="593CAD1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674A504C"/>
    <w:multiLevelType w:val="hybridMultilevel"/>
    <w:tmpl w:val="7660DB5C"/>
    <w:lvl w:ilvl="0" w:tplc="898EAC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B404DF"/>
    <w:multiLevelType w:val="hybridMultilevel"/>
    <w:tmpl w:val="2BA60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7D7469"/>
    <w:multiLevelType w:val="multilevel"/>
    <w:tmpl w:val="BCA6BBEA"/>
    <w:lvl w:ilvl="0"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>
    <w:nsid w:val="772B0140"/>
    <w:multiLevelType w:val="hybridMultilevel"/>
    <w:tmpl w:val="DFA08610"/>
    <w:lvl w:ilvl="0" w:tplc="232838D6">
      <w:start w:val="4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9"/>
  </w:num>
  <w:num w:numId="4">
    <w:abstractNumId w:val="12"/>
  </w:num>
  <w:num w:numId="5">
    <w:abstractNumId w:val="6"/>
  </w:num>
  <w:num w:numId="6">
    <w:abstractNumId w:val="15"/>
  </w:num>
  <w:num w:numId="7">
    <w:abstractNumId w:val="5"/>
  </w:num>
  <w:num w:numId="8">
    <w:abstractNumId w:val="2"/>
  </w:num>
  <w:num w:numId="9">
    <w:abstractNumId w:val="7"/>
  </w:num>
  <w:num w:numId="10">
    <w:abstractNumId w:val="16"/>
  </w:num>
  <w:num w:numId="11">
    <w:abstractNumId w:val="14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18"/>
  </w:num>
  <w:num w:numId="17">
    <w:abstractNumId w:val="0"/>
  </w:num>
  <w:num w:numId="18">
    <w:abstractNumId w:val="11"/>
  </w:num>
  <w:num w:numId="1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8" w:dllVersion="513" w:checkStyle="1"/>
  <w:activeWritingStyle w:appName="MSWord" w:lang="en-GB" w:vendorID="8" w:dllVersion="513" w:checkStyle="1"/>
  <w:activeWritingStyle w:appName="MSWord" w:lang="fi-FI" w:vendorID="22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ocumentProtection w:edit="forms" w:enforcement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W_DocType" w:val="REPORT SSM"/>
  </w:docVars>
  <w:rsids>
    <w:rsidRoot w:val="00920D6B"/>
    <w:rsid w:val="00000A2D"/>
    <w:rsid w:val="00002532"/>
    <w:rsid w:val="00002861"/>
    <w:rsid w:val="00005EF0"/>
    <w:rsid w:val="0000605B"/>
    <w:rsid w:val="000100A4"/>
    <w:rsid w:val="00015A16"/>
    <w:rsid w:val="00017796"/>
    <w:rsid w:val="00020BF3"/>
    <w:rsid w:val="000218F0"/>
    <w:rsid w:val="00021FAE"/>
    <w:rsid w:val="00022070"/>
    <w:rsid w:val="00025E19"/>
    <w:rsid w:val="00033572"/>
    <w:rsid w:val="00033A5A"/>
    <w:rsid w:val="00033CDA"/>
    <w:rsid w:val="00034330"/>
    <w:rsid w:val="00035029"/>
    <w:rsid w:val="00041917"/>
    <w:rsid w:val="00042069"/>
    <w:rsid w:val="00043AD0"/>
    <w:rsid w:val="000440FB"/>
    <w:rsid w:val="00044AE6"/>
    <w:rsid w:val="00044B76"/>
    <w:rsid w:val="00045F77"/>
    <w:rsid w:val="00047484"/>
    <w:rsid w:val="000511EB"/>
    <w:rsid w:val="00051460"/>
    <w:rsid w:val="00056A59"/>
    <w:rsid w:val="000572ED"/>
    <w:rsid w:val="00062E3F"/>
    <w:rsid w:val="000669D1"/>
    <w:rsid w:val="00070F73"/>
    <w:rsid w:val="000724C9"/>
    <w:rsid w:val="00073E42"/>
    <w:rsid w:val="00074065"/>
    <w:rsid w:val="00074473"/>
    <w:rsid w:val="0007539E"/>
    <w:rsid w:val="00076536"/>
    <w:rsid w:val="00076763"/>
    <w:rsid w:val="00076DF6"/>
    <w:rsid w:val="000779C1"/>
    <w:rsid w:val="00080312"/>
    <w:rsid w:val="00081B61"/>
    <w:rsid w:val="00082F69"/>
    <w:rsid w:val="00084278"/>
    <w:rsid w:val="00084D31"/>
    <w:rsid w:val="00085D2E"/>
    <w:rsid w:val="00087273"/>
    <w:rsid w:val="00087B1C"/>
    <w:rsid w:val="00087EFE"/>
    <w:rsid w:val="00090499"/>
    <w:rsid w:val="00091316"/>
    <w:rsid w:val="000913C3"/>
    <w:rsid w:val="00091C71"/>
    <w:rsid w:val="00093291"/>
    <w:rsid w:val="00093BD1"/>
    <w:rsid w:val="00095CD5"/>
    <w:rsid w:val="00096919"/>
    <w:rsid w:val="0009783A"/>
    <w:rsid w:val="00097E08"/>
    <w:rsid w:val="000A1F39"/>
    <w:rsid w:val="000A2E12"/>
    <w:rsid w:val="000A41AB"/>
    <w:rsid w:val="000A6A58"/>
    <w:rsid w:val="000A6E11"/>
    <w:rsid w:val="000B04D4"/>
    <w:rsid w:val="000B1C1D"/>
    <w:rsid w:val="000B30AB"/>
    <w:rsid w:val="000B3EAD"/>
    <w:rsid w:val="000B4DBF"/>
    <w:rsid w:val="000B5576"/>
    <w:rsid w:val="000B56BF"/>
    <w:rsid w:val="000B5B69"/>
    <w:rsid w:val="000B619E"/>
    <w:rsid w:val="000B6468"/>
    <w:rsid w:val="000B65D4"/>
    <w:rsid w:val="000C0813"/>
    <w:rsid w:val="000C1646"/>
    <w:rsid w:val="000C6165"/>
    <w:rsid w:val="000C6751"/>
    <w:rsid w:val="000D1183"/>
    <w:rsid w:val="000D2063"/>
    <w:rsid w:val="000D2953"/>
    <w:rsid w:val="000D397F"/>
    <w:rsid w:val="000D52F0"/>
    <w:rsid w:val="000D604B"/>
    <w:rsid w:val="000D60D2"/>
    <w:rsid w:val="000D61F8"/>
    <w:rsid w:val="000D738D"/>
    <w:rsid w:val="000D77C6"/>
    <w:rsid w:val="000D7E9E"/>
    <w:rsid w:val="000E0B0C"/>
    <w:rsid w:val="000E17A1"/>
    <w:rsid w:val="000E291B"/>
    <w:rsid w:val="000E2986"/>
    <w:rsid w:val="000E3516"/>
    <w:rsid w:val="000E3AEA"/>
    <w:rsid w:val="000E5986"/>
    <w:rsid w:val="000E662A"/>
    <w:rsid w:val="000E7541"/>
    <w:rsid w:val="000F014E"/>
    <w:rsid w:val="000F1063"/>
    <w:rsid w:val="000F2A2E"/>
    <w:rsid w:val="000F312D"/>
    <w:rsid w:val="000F3D06"/>
    <w:rsid w:val="000F4E46"/>
    <w:rsid w:val="000F6DC6"/>
    <w:rsid w:val="000F6EC6"/>
    <w:rsid w:val="000F6F3F"/>
    <w:rsid w:val="00100EDF"/>
    <w:rsid w:val="001103F0"/>
    <w:rsid w:val="0011132B"/>
    <w:rsid w:val="0011185B"/>
    <w:rsid w:val="0011213D"/>
    <w:rsid w:val="001130C9"/>
    <w:rsid w:val="001145E9"/>
    <w:rsid w:val="00114D30"/>
    <w:rsid w:val="001162A8"/>
    <w:rsid w:val="001164B5"/>
    <w:rsid w:val="00117751"/>
    <w:rsid w:val="0012099C"/>
    <w:rsid w:val="001224C3"/>
    <w:rsid w:val="00122ADD"/>
    <w:rsid w:val="00122D64"/>
    <w:rsid w:val="00122EEA"/>
    <w:rsid w:val="001235E0"/>
    <w:rsid w:val="00125E21"/>
    <w:rsid w:val="00127F53"/>
    <w:rsid w:val="0013061E"/>
    <w:rsid w:val="00131CCC"/>
    <w:rsid w:val="00131D92"/>
    <w:rsid w:val="001327BE"/>
    <w:rsid w:val="001327E8"/>
    <w:rsid w:val="00132B32"/>
    <w:rsid w:val="00133B74"/>
    <w:rsid w:val="00137AD7"/>
    <w:rsid w:val="00137D16"/>
    <w:rsid w:val="0014054E"/>
    <w:rsid w:val="001405AB"/>
    <w:rsid w:val="00140CC2"/>
    <w:rsid w:val="00141AB2"/>
    <w:rsid w:val="00142845"/>
    <w:rsid w:val="00144A54"/>
    <w:rsid w:val="001454D4"/>
    <w:rsid w:val="0014685C"/>
    <w:rsid w:val="00147198"/>
    <w:rsid w:val="00147AC9"/>
    <w:rsid w:val="00153985"/>
    <w:rsid w:val="00153E2C"/>
    <w:rsid w:val="00153F02"/>
    <w:rsid w:val="0015430D"/>
    <w:rsid w:val="00155C3F"/>
    <w:rsid w:val="0015655F"/>
    <w:rsid w:val="00156871"/>
    <w:rsid w:val="00161B03"/>
    <w:rsid w:val="001622F8"/>
    <w:rsid w:val="00163790"/>
    <w:rsid w:val="00163821"/>
    <w:rsid w:val="00163CC3"/>
    <w:rsid w:val="00165FD3"/>
    <w:rsid w:val="0016644F"/>
    <w:rsid w:val="00167650"/>
    <w:rsid w:val="00170043"/>
    <w:rsid w:val="00170E86"/>
    <w:rsid w:val="0017101F"/>
    <w:rsid w:val="00172F85"/>
    <w:rsid w:val="0017301F"/>
    <w:rsid w:val="00173168"/>
    <w:rsid w:val="00174785"/>
    <w:rsid w:val="00175BA5"/>
    <w:rsid w:val="0017643C"/>
    <w:rsid w:val="00177610"/>
    <w:rsid w:val="001779B8"/>
    <w:rsid w:val="00177D88"/>
    <w:rsid w:val="001800CE"/>
    <w:rsid w:val="00180324"/>
    <w:rsid w:val="001804F4"/>
    <w:rsid w:val="001807A7"/>
    <w:rsid w:val="0018391C"/>
    <w:rsid w:val="00183947"/>
    <w:rsid w:val="00183E8A"/>
    <w:rsid w:val="001842AE"/>
    <w:rsid w:val="00191023"/>
    <w:rsid w:val="00191908"/>
    <w:rsid w:val="0019254D"/>
    <w:rsid w:val="00193031"/>
    <w:rsid w:val="00193C5E"/>
    <w:rsid w:val="00194AF8"/>
    <w:rsid w:val="00195A3A"/>
    <w:rsid w:val="00197EB2"/>
    <w:rsid w:val="001A124C"/>
    <w:rsid w:val="001A3B65"/>
    <w:rsid w:val="001A488E"/>
    <w:rsid w:val="001A4B17"/>
    <w:rsid w:val="001A76FB"/>
    <w:rsid w:val="001B022D"/>
    <w:rsid w:val="001B0D72"/>
    <w:rsid w:val="001B52F5"/>
    <w:rsid w:val="001B5463"/>
    <w:rsid w:val="001B5F8B"/>
    <w:rsid w:val="001B68C6"/>
    <w:rsid w:val="001B7383"/>
    <w:rsid w:val="001C0195"/>
    <w:rsid w:val="001C2C4B"/>
    <w:rsid w:val="001C4314"/>
    <w:rsid w:val="001C4C1A"/>
    <w:rsid w:val="001C50A1"/>
    <w:rsid w:val="001C5BC0"/>
    <w:rsid w:val="001C5F9E"/>
    <w:rsid w:val="001C79F5"/>
    <w:rsid w:val="001C7DD1"/>
    <w:rsid w:val="001D03F0"/>
    <w:rsid w:val="001D0824"/>
    <w:rsid w:val="001D25FD"/>
    <w:rsid w:val="001D4694"/>
    <w:rsid w:val="001D6260"/>
    <w:rsid w:val="001D7742"/>
    <w:rsid w:val="001D7882"/>
    <w:rsid w:val="001E090F"/>
    <w:rsid w:val="001E0947"/>
    <w:rsid w:val="001E1998"/>
    <w:rsid w:val="001E1EEE"/>
    <w:rsid w:val="001E39CE"/>
    <w:rsid w:val="001E4A4B"/>
    <w:rsid w:val="001E529E"/>
    <w:rsid w:val="001E573E"/>
    <w:rsid w:val="001E5E7C"/>
    <w:rsid w:val="001E7D5C"/>
    <w:rsid w:val="001F1435"/>
    <w:rsid w:val="001F182B"/>
    <w:rsid w:val="001F1C87"/>
    <w:rsid w:val="001F2377"/>
    <w:rsid w:val="001F2950"/>
    <w:rsid w:val="001F2D4A"/>
    <w:rsid w:val="001F3797"/>
    <w:rsid w:val="001F389C"/>
    <w:rsid w:val="001F3EC0"/>
    <w:rsid w:val="001F3F7C"/>
    <w:rsid w:val="001F533B"/>
    <w:rsid w:val="001F6EE9"/>
    <w:rsid w:val="001F72A4"/>
    <w:rsid w:val="00201538"/>
    <w:rsid w:val="0020266A"/>
    <w:rsid w:val="00202F06"/>
    <w:rsid w:val="0020386A"/>
    <w:rsid w:val="0020588A"/>
    <w:rsid w:val="00212CD0"/>
    <w:rsid w:val="00213F93"/>
    <w:rsid w:val="002140B5"/>
    <w:rsid w:val="00215C00"/>
    <w:rsid w:val="002178F0"/>
    <w:rsid w:val="00217986"/>
    <w:rsid w:val="00217BCC"/>
    <w:rsid w:val="002210D9"/>
    <w:rsid w:val="00223AC0"/>
    <w:rsid w:val="002248BE"/>
    <w:rsid w:val="00224C45"/>
    <w:rsid w:val="00224DBD"/>
    <w:rsid w:val="00225907"/>
    <w:rsid w:val="00227063"/>
    <w:rsid w:val="002273B4"/>
    <w:rsid w:val="00227815"/>
    <w:rsid w:val="002278FA"/>
    <w:rsid w:val="00230139"/>
    <w:rsid w:val="00231DE9"/>
    <w:rsid w:val="00235E00"/>
    <w:rsid w:val="002361FD"/>
    <w:rsid w:val="00237034"/>
    <w:rsid w:val="00237167"/>
    <w:rsid w:val="00237DB5"/>
    <w:rsid w:val="00244467"/>
    <w:rsid w:val="00244EFC"/>
    <w:rsid w:val="00247843"/>
    <w:rsid w:val="00247EBC"/>
    <w:rsid w:val="00252486"/>
    <w:rsid w:val="00253D74"/>
    <w:rsid w:val="00254B50"/>
    <w:rsid w:val="002612B7"/>
    <w:rsid w:val="00261E1C"/>
    <w:rsid w:val="00263376"/>
    <w:rsid w:val="00263775"/>
    <w:rsid w:val="00263C4A"/>
    <w:rsid w:val="00263CF3"/>
    <w:rsid w:val="00264109"/>
    <w:rsid w:val="00264414"/>
    <w:rsid w:val="0026601A"/>
    <w:rsid w:val="002668C5"/>
    <w:rsid w:val="002668E1"/>
    <w:rsid w:val="00266987"/>
    <w:rsid w:val="00267BF1"/>
    <w:rsid w:val="002709CD"/>
    <w:rsid w:val="0027112B"/>
    <w:rsid w:val="00274966"/>
    <w:rsid w:val="002750A2"/>
    <w:rsid w:val="0027523D"/>
    <w:rsid w:val="00275AC9"/>
    <w:rsid w:val="00276453"/>
    <w:rsid w:val="00277369"/>
    <w:rsid w:val="00280D5B"/>
    <w:rsid w:val="00280F76"/>
    <w:rsid w:val="00283580"/>
    <w:rsid w:val="0028385D"/>
    <w:rsid w:val="00284A6E"/>
    <w:rsid w:val="00286283"/>
    <w:rsid w:val="00286FC0"/>
    <w:rsid w:val="00290423"/>
    <w:rsid w:val="00292D97"/>
    <w:rsid w:val="00294199"/>
    <w:rsid w:val="0029443B"/>
    <w:rsid w:val="0029501E"/>
    <w:rsid w:val="00295750"/>
    <w:rsid w:val="0029635C"/>
    <w:rsid w:val="00296BAD"/>
    <w:rsid w:val="002A13B3"/>
    <w:rsid w:val="002A1996"/>
    <w:rsid w:val="002A1F38"/>
    <w:rsid w:val="002A21E0"/>
    <w:rsid w:val="002A2801"/>
    <w:rsid w:val="002A33E6"/>
    <w:rsid w:val="002A47D2"/>
    <w:rsid w:val="002A4D01"/>
    <w:rsid w:val="002A54D6"/>
    <w:rsid w:val="002A7D36"/>
    <w:rsid w:val="002B0026"/>
    <w:rsid w:val="002B25CC"/>
    <w:rsid w:val="002B25D0"/>
    <w:rsid w:val="002B4599"/>
    <w:rsid w:val="002B58B2"/>
    <w:rsid w:val="002B731B"/>
    <w:rsid w:val="002C07C9"/>
    <w:rsid w:val="002C2250"/>
    <w:rsid w:val="002C2D40"/>
    <w:rsid w:val="002C359F"/>
    <w:rsid w:val="002C3EB6"/>
    <w:rsid w:val="002C49DC"/>
    <w:rsid w:val="002C52BA"/>
    <w:rsid w:val="002C58F2"/>
    <w:rsid w:val="002C6F9D"/>
    <w:rsid w:val="002C7852"/>
    <w:rsid w:val="002C79BD"/>
    <w:rsid w:val="002C7E7C"/>
    <w:rsid w:val="002D1096"/>
    <w:rsid w:val="002D1EFB"/>
    <w:rsid w:val="002D23AF"/>
    <w:rsid w:val="002D2419"/>
    <w:rsid w:val="002D3EC3"/>
    <w:rsid w:val="002D4404"/>
    <w:rsid w:val="002D5060"/>
    <w:rsid w:val="002D5B60"/>
    <w:rsid w:val="002D6270"/>
    <w:rsid w:val="002E1708"/>
    <w:rsid w:val="002E24B5"/>
    <w:rsid w:val="002E3382"/>
    <w:rsid w:val="002E4E63"/>
    <w:rsid w:val="002E5C06"/>
    <w:rsid w:val="002E78F3"/>
    <w:rsid w:val="002F0138"/>
    <w:rsid w:val="002F1AAE"/>
    <w:rsid w:val="002F2836"/>
    <w:rsid w:val="002F2F35"/>
    <w:rsid w:val="002F3FD3"/>
    <w:rsid w:val="002F57F9"/>
    <w:rsid w:val="002F5BC6"/>
    <w:rsid w:val="002F65D5"/>
    <w:rsid w:val="002F6A73"/>
    <w:rsid w:val="002F7090"/>
    <w:rsid w:val="00300398"/>
    <w:rsid w:val="00300719"/>
    <w:rsid w:val="00301F7B"/>
    <w:rsid w:val="00302493"/>
    <w:rsid w:val="003040FB"/>
    <w:rsid w:val="00304E1D"/>
    <w:rsid w:val="00306983"/>
    <w:rsid w:val="003151E7"/>
    <w:rsid w:val="0031557F"/>
    <w:rsid w:val="00315C69"/>
    <w:rsid w:val="0031692F"/>
    <w:rsid w:val="00316B68"/>
    <w:rsid w:val="0031731C"/>
    <w:rsid w:val="00317805"/>
    <w:rsid w:val="003203EA"/>
    <w:rsid w:val="00321644"/>
    <w:rsid w:val="00322486"/>
    <w:rsid w:val="00322821"/>
    <w:rsid w:val="00322E61"/>
    <w:rsid w:val="0032312B"/>
    <w:rsid w:val="00323139"/>
    <w:rsid w:val="00325A38"/>
    <w:rsid w:val="0032739B"/>
    <w:rsid w:val="0032742D"/>
    <w:rsid w:val="00330525"/>
    <w:rsid w:val="00331578"/>
    <w:rsid w:val="00332AC4"/>
    <w:rsid w:val="003336BF"/>
    <w:rsid w:val="0033498C"/>
    <w:rsid w:val="00334E6B"/>
    <w:rsid w:val="003351FC"/>
    <w:rsid w:val="00340800"/>
    <w:rsid w:val="00341D01"/>
    <w:rsid w:val="00345168"/>
    <w:rsid w:val="0034647A"/>
    <w:rsid w:val="003471BA"/>
    <w:rsid w:val="003509EA"/>
    <w:rsid w:val="00353634"/>
    <w:rsid w:val="00353678"/>
    <w:rsid w:val="00353E51"/>
    <w:rsid w:val="00353F2A"/>
    <w:rsid w:val="003540F0"/>
    <w:rsid w:val="0035440E"/>
    <w:rsid w:val="003548CD"/>
    <w:rsid w:val="00355F8C"/>
    <w:rsid w:val="003560EE"/>
    <w:rsid w:val="00357BDA"/>
    <w:rsid w:val="003614E6"/>
    <w:rsid w:val="003627C5"/>
    <w:rsid w:val="00364090"/>
    <w:rsid w:val="0036434E"/>
    <w:rsid w:val="00367843"/>
    <w:rsid w:val="00370DF1"/>
    <w:rsid w:val="00372747"/>
    <w:rsid w:val="003742F9"/>
    <w:rsid w:val="00375138"/>
    <w:rsid w:val="00375D55"/>
    <w:rsid w:val="003762A0"/>
    <w:rsid w:val="0038131E"/>
    <w:rsid w:val="003831BD"/>
    <w:rsid w:val="00385714"/>
    <w:rsid w:val="00385ED2"/>
    <w:rsid w:val="00386641"/>
    <w:rsid w:val="003918FE"/>
    <w:rsid w:val="0039196E"/>
    <w:rsid w:val="00392190"/>
    <w:rsid w:val="00394E10"/>
    <w:rsid w:val="003953CD"/>
    <w:rsid w:val="003959AB"/>
    <w:rsid w:val="00396148"/>
    <w:rsid w:val="00396591"/>
    <w:rsid w:val="003A038F"/>
    <w:rsid w:val="003A03E8"/>
    <w:rsid w:val="003A0A45"/>
    <w:rsid w:val="003A14F9"/>
    <w:rsid w:val="003A328A"/>
    <w:rsid w:val="003A3E04"/>
    <w:rsid w:val="003A546B"/>
    <w:rsid w:val="003A63EC"/>
    <w:rsid w:val="003A6FE2"/>
    <w:rsid w:val="003A7362"/>
    <w:rsid w:val="003B0434"/>
    <w:rsid w:val="003B1C71"/>
    <w:rsid w:val="003B1F86"/>
    <w:rsid w:val="003B2794"/>
    <w:rsid w:val="003B29C1"/>
    <w:rsid w:val="003B3755"/>
    <w:rsid w:val="003B4778"/>
    <w:rsid w:val="003B4A32"/>
    <w:rsid w:val="003B4E52"/>
    <w:rsid w:val="003B5639"/>
    <w:rsid w:val="003B5AB0"/>
    <w:rsid w:val="003B5D0E"/>
    <w:rsid w:val="003B5F52"/>
    <w:rsid w:val="003B64BF"/>
    <w:rsid w:val="003B7417"/>
    <w:rsid w:val="003C1383"/>
    <w:rsid w:val="003C17C7"/>
    <w:rsid w:val="003C2148"/>
    <w:rsid w:val="003C257C"/>
    <w:rsid w:val="003C2B1E"/>
    <w:rsid w:val="003C2DB1"/>
    <w:rsid w:val="003C49D9"/>
    <w:rsid w:val="003C4AEA"/>
    <w:rsid w:val="003C59A4"/>
    <w:rsid w:val="003C611A"/>
    <w:rsid w:val="003C61AD"/>
    <w:rsid w:val="003D1E9A"/>
    <w:rsid w:val="003D257F"/>
    <w:rsid w:val="003D3206"/>
    <w:rsid w:val="003D42D2"/>
    <w:rsid w:val="003D4657"/>
    <w:rsid w:val="003D4DEC"/>
    <w:rsid w:val="003D536D"/>
    <w:rsid w:val="003D6FCB"/>
    <w:rsid w:val="003D76F6"/>
    <w:rsid w:val="003D7729"/>
    <w:rsid w:val="003E0D2F"/>
    <w:rsid w:val="003E1709"/>
    <w:rsid w:val="003E1EC3"/>
    <w:rsid w:val="003E30CA"/>
    <w:rsid w:val="003E3557"/>
    <w:rsid w:val="003E4FBE"/>
    <w:rsid w:val="003E7127"/>
    <w:rsid w:val="003F0DE8"/>
    <w:rsid w:val="003F1220"/>
    <w:rsid w:val="003F3CB7"/>
    <w:rsid w:val="00400B7A"/>
    <w:rsid w:val="00400FFC"/>
    <w:rsid w:val="004017E9"/>
    <w:rsid w:val="0040226B"/>
    <w:rsid w:val="00402713"/>
    <w:rsid w:val="0040466D"/>
    <w:rsid w:val="00406049"/>
    <w:rsid w:val="004074A9"/>
    <w:rsid w:val="00413E14"/>
    <w:rsid w:val="00415267"/>
    <w:rsid w:val="004165BC"/>
    <w:rsid w:val="00420377"/>
    <w:rsid w:val="00423043"/>
    <w:rsid w:val="0042429F"/>
    <w:rsid w:val="00424448"/>
    <w:rsid w:val="004251EE"/>
    <w:rsid w:val="00426B1F"/>
    <w:rsid w:val="00426CA9"/>
    <w:rsid w:val="0042759B"/>
    <w:rsid w:val="00432436"/>
    <w:rsid w:val="00433B09"/>
    <w:rsid w:val="004342F4"/>
    <w:rsid w:val="00434783"/>
    <w:rsid w:val="00435FA0"/>
    <w:rsid w:val="004361EE"/>
    <w:rsid w:val="00436771"/>
    <w:rsid w:val="00436DFC"/>
    <w:rsid w:val="004378F8"/>
    <w:rsid w:val="00441377"/>
    <w:rsid w:val="0044178B"/>
    <w:rsid w:val="00441AB4"/>
    <w:rsid w:val="00443FE9"/>
    <w:rsid w:val="0044444F"/>
    <w:rsid w:val="00447457"/>
    <w:rsid w:val="00450202"/>
    <w:rsid w:val="0045126D"/>
    <w:rsid w:val="0045336F"/>
    <w:rsid w:val="004536FC"/>
    <w:rsid w:val="0045610D"/>
    <w:rsid w:val="00456223"/>
    <w:rsid w:val="00456F87"/>
    <w:rsid w:val="0045752B"/>
    <w:rsid w:val="00460807"/>
    <w:rsid w:val="00461192"/>
    <w:rsid w:val="0046303E"/>
    <w:rsid w:val="00464DA6"/>
    <w:rsid w:val="00465432"/>
    <w:rsid w:val="004656B1"/>
    <w:rsid w:val="004676F9"/>
    <w:rsid w:val="00467E78"/>
    <w:rsid w:val="00470241"/>
    <w:rsid w:val="00472205"/>
    <w:rsid w:val="004733D5"/>
    <w:rsid w:val="004736E9"/>
    <w:rsid w:val="00474CE9"/>
    <w:rsid w:val="00475EAA"/>
    <w:rsid w:val="0047610B"/>
    <w:rsid w:val="00476A91"/>
    <w:rsid w:val="0047713B"/>
    <w:rsid w:val="004771D4"/>
    <w:rsid w:val="00477609"/>
    <w:rsid w:val="004818CF"/>
    <w:rsid w:val="004826BA"/>
    <w:rsid w:val="0048276B"/>
    <w:rsid w:val="00483F7A"/>
    <w:rsid w:val="00484303"/>
    <w:rsid w:val="00487786"/>
    <w:rsid w:val="00487E2E"/>
    <w:rsid w:val="00490180"/>
    <w:rsid w:val="0049217C"/>
    <w:rsid w:val="00492C88"/>
    <w:rsid w:val="00493703"/>
    <w:rsid w:val="00493875"/>
    <w:rsid w:val="00495815"/>
    <w:rsid w:val="00495A6E"/>
    <w:rsid w:val="00495FD9"/>
    <w:rsid w:val="004962B5"/>
    <w:rsid w:val="00497319"/>
    <w:rsid w:val="004979FC"/>
    <w:rsid w:val="00497CF5"/>
    <w:rsid w:val="004A0030"/>
    <w:rsid w:val="004A0863"/>
    <w:rsid w:val="004A1D2F"/>
    <w:rsid w:val="004A2C89"/>
    <w:rsid w:val="004A4D2A"/>
    <w:rsid w:val="004A6697"/>
    <w:rsid w:val="004A75B9"/>
    <w:rsid w:val="004A7761"/>
    <w:rsid w:val="004B0018"/>
    <w:rsid w:val="004B0912"/>
    <w:rsid w:val="004B1D83"/>
    <w:rsid w:val="004B2A2D"/>
    <w:rsid w:val="004B5A5A"/>
    <w:rsid w:val="004B7001"/>
    <w:rsid w:val="004B7A68"/>
    <w:rsid w:val="004C0216"/>
    <w:rsid w:val="004C0A32"/>
    <w:rsid w:val="004C11B3"/>
    <w:rsid w:val="004C6369"/>
    <w:rsid w:val="004C691C"/>
    <w:rsid w:val="004C69AA"/>
    <w:rsid w:val="004D055F"/>
    <w:rsid w:val="004D07EB"/>
    <w:rsid w:val="004D0F91"/>
    <w:rsid w:val="004D1952"/>
    <w:rsid w:val="004D26D7"/>
    <w:rsid w:val="004D30C5"/>
    <w:rsid w:val="004D3C4A"/>
    <w:rsid w:val="004D4EBF"/>
    <w:rsid w:val="004D7FEA"/>
    <w:rsid w:val="004E42ED"/>
    <w:rsid w:val="004E485C"/>
    <w:rsid w:val="004E502A"/>
    <w:rsid w:val="004E6F06"/>
    <w:rsid w:val="004E7759"/>
    <w:rsid w:val="004F0611"/>
    <w:rsid w:val="004F0945"/>
    <w:rsid w:val="004F0CEA"/>
    <w:rsid w:val="004F0EF6"/>
    <w:rsid w:val="004F13F7"/>
    <w:rsid w:val="004F1823"/>
    <w:rsid w:val="004F4BD1"/>
    <w:rsid w:val="004F69AE"/>
    <w:rsid w:val="00500112"/>
    <w:rsid w:val="00500176"/>
    <w:rsid w:val="005003EA"/>
    <w:rsid w:val="00501784"/>
    <w:rsid w:val="005031F6"/>
    <w:rsid w:val="005051BC"/>
    <w:rsid w:val="00505230"/>
    <w:rsid w:val="005065EA"/>
    <w:rsid w:val="005072D3"/>
    <w:rsid w:val="005102BB"/>
    <w:rsid w:val="005105B7"/>
    <w:rsid w:val="00510623"/>
    <w:rsid w:val="005109EB"/>
    <w:rsid w:val="00511C6B"/>
    <w:rsid w:val="005137E9"/>
    <w:rsid w:val="00514FC2"/>
    <w:rsid w:val="00515BBC"/>
    <w:rsid w:val="005163D5"/>
    <w:rsid w:val="005178B8"/>
    <w:rsid w:val="00520507"/>
    <w:rsid w:val="005208FA"/>
    <w:rsid w:val="00522196"/>
    <w:rsid w:val="0052404F"/>
    <w:rsid w:val="00525A80"/>
    <w:rsid w:val="00525BCC"/>
    <w:rsid w:val="005268C3"/>
    <w:rsid w:val="00526F75"/>
    <w:rsid w:val="005274C3"/>
    <w:rsid w:val="005313EB"/>
    <w:rsid w:val="00531EF2"/>
    <w:rsid w:val="00532C80"/>
    <w:rsid w:val="00532EC7"/>
    <w:rsid w:val="00533247"/>
    <w:rsid w:val="005347DA"/>
    <w:rsid w:val="00534966"/>
    <w:rsid w:val="005356ED"/>
    <w:rsid w:val="00537198"/>
    <w:rsid w:val="005375F1"/>
    <w:rsid w:val="00540287"/>
    <w:rsid w:val="0054219F"/>
    <w:rsid w:val="00542370"/>
    <w:rsid w:val="00543D7E"/>
    <w:rsid w:val="005446A2"/>
    <w:rsid w:val="005450A6"/>
    <w:rsid w:val="005458B1"/>
    <w:rsid w:val="005506CD"/>
    <w:rsid w:val="0055131A"/>
    <w:rsid w:val="005521AD"/>
    <w:rsid w:val="00552DE9"/>
    <w:rsid w:val="00553DEF"/>
    <w:rsid w:val="00554525"/>
    <w:rsid w:val="0055479B"/>
    <w:rsid w:val="0055549D"/>
    <w:rsid w:val="00556F9F"/>
    <w:rsid w:val="00560433"/>
    <w:rsid w:val="00560D1A"/>
    <w:rsid w:val="00561BE0"/>
    <w:rsid w:val="00561EAB"/>
    <w:rsid w:val="00562563"/>
    <w:rsid w:val="005625DA"/>
    <w:rsid w:val="005627ED"/>
    <w:rsid w:val="00562D4A"/>
    <w:rsid w:val="00564241"/>
    <w:rsid w:val="0056481F"/>
    <w:rsid w:val="00564EAF"/>
    <w:rsid w:val="00567941"/>
    <w:rsid w:val="0057459D"/>
    <w:rsid w:val="005748F8"/>
    <w:rsid w:val="00574D1D"/>
    <w:rsid w:val="005768ED"/>
    <w:rsid w:val="005772E2"/>
    <w:rsid w:val="00580653"/>
    <w:rsid w:val="0058170C"/>
    <w:rsid w:val="00582422"/>
    <w:rsid w:val="005824CD"/>
    <w:rsid w:val="005834F8"/>
    <w:rsid w:val="00585FFC"/>
    <w:rsid w:val="0058661D"/>
    <w:rsid w:val="00586FF5"/>
    <w:rsid w:val="00587395"/>
    <w:rsid w:val="00590AD7"/>
    <w:rsid w:val="00590C5E"/>
    <w:rsid w:val="005937EE"/>
    <w:rsid w:val="005948E7"/>
    <w:rsid w:val="00594CC8"/>
    <w:rsid w:val="00595311"/>
    <w:rsid w:val="00595E83"/>
    <w:rsid w:val="005969BC"/>
    <w:rsid w:val="00597113"/>
    <w:rsid w:val="005A0CAC"/>
    <w:rsid w:val="005A388D"/>
    <w:rsid w:val="005A4547"/>
    <w:rsid w:val="005A7066"/>
    <w:rsid w:val="005A7E18"/>
    <w:rsid w:val="005A7FCD"/>
    <w:rsid w:val="005B15EF"/>
    <w:rsid w:val="005B2ADE"/>
    <w:rsid w:val="005B5F62"/>
    <w:rsid w:val="005C1BDC"/>
    <w:rsid w:val="005C277B"/>
    <w:rsid w:val="005C4BA4"/>
    <w:rsid w:val="005C4E20"/>
    <w:rsid w:val="005D0F33"/>
    <w:rsid w:val="005D3684"/>
    <w:rsid w:val="005D5DF4"/>
    <w:rsid w:val="005D729C"/>
    <w:rsid w:val="005D7859"/>
    <w:rsid w:val="005E15C2"/>
    <w:rsid w:val="005E191F"/>
    <w:rsid w:val="005E2A89"/>
    <w:rsid w:val="005E2E7D"/>
    <w:rsid w:val="005E322E"/>
    <w:rsid w:val="005E53BD"/>
    <w:rsid w:val="005E55FE"/>
    <w:rsid w:val="005E701D"/>
    <w:rsid w:val="005E7FFA"/>
    <w:rsid w:val="005F0F74"/>
    <w:rsid w:val="005F0F98"/>
    <w:rsid w:val="005F2CDD"/>
    <w:rsid w:val="005F2F00"/>
    <w:rsid w:val="005F4719"/>
    <w:rsid w:val="005F4EDA"/>
    <w:rsid w:val="005F501A"/>
    <w:rsid w:val="006012D0"/>
    <w:rsid w:val="00602A24"/>
    <w:rsid w:val="00602FDD"/>
    <w:rsid w:val="0060382C"/>
    <w:rsid w:val="0060562D"/>
    <w:rsid w:val="00606105"/>
    <w:rsid w:val="0061196A"/>
    <w:rsid w:val="00620D86"/>
    <w:rsid w:val="00621556"/>
    <w:rsid w:val="006216C2"/>
    <w:rsid w:val="00622BF3"/>
    <w:rsid w:val="00623537"/>
    <w:rsid w:val="00627201"/>
    <w:rsid w:val="00627EF3"/>
    <w:rsid w:val="006305F7"/>
    <w:rsid w:val="006335F8"/>
    <w:rsid w:val="0063465A"/>
    <w:rsid w:val="00636C93"/>
    <w:rsid w:val="006379DB"/>
    <w:rsid w:val="00637AB6"/>
    <w:rsid w:val="00641162"/>
    <w:rsid w:val="00643088"/>
    <w:rsid w:val="00643B12"/>
    <w:rsid w:val="00644016"/>
    <w:rsid w:val="0064597A"/>
    <w:rsid w:val="00650403"/>
    <w:rsid w:val="00651465"/>
    <w:rsid w:val="00652937"/>
    <w:rsid w:val="00653785"/>
    <w:rsid w:val="00653880"/>
    <w:rsid w:val="006548CB"/>
    <w:rsid w:val="0065505A"/>
    <w:rsid w:val="00657507"/>
    <w:rsid w:val="00657D18"/>
    <w:rsid w:val="00661B16"/>
    <w:rsid w:val="00661E56"/>
    <w:rsid w:val="00662311"/>
    <w:rsid w:val="00663EB0"/>
    <w:rsid w:val="00664D32"/>
    <w:rsid w:val="00665A05"/>
    <w:rsid w:val="006660F0"/>
    <w:rsid w:val="00670270"/>
    <w:rsid w:val="00670ED1"/>
    <w:rsid w:val="00671F50"/>
    <w:rsid w:val="00672885"/>
    <w:rsid w:val="006733FC"/>
    <w:rsid w:val="00673E83"/>
    <w:rsid w:val="00674BDC"/>
    <w:rsid w:val="0067521D"/>
    <w:rsid w:val="0067533C"/>
    <w:rsid w:val="006762D7"/>
    <w:rsid w:val="006775AE"/>
    <w:rsid w:val="006800D9"/>
    <w:rsid w:val="00680520"/>
    <w:rsid w:val="00680834"/>
    <w:rsid w:val="00680B3D"/>
    <w:rsid w:val="006842E4"/>
    <w:rsid w:val="00684354"/>
    <w:rsid w:val="0068529D"/>
    <w:rsid w:val="00685FA4"/>
    <w:rsid w:val="006869A6"/>
    <w:rsid w:val="00687ADD"/>
    <w:rsid w:val="00693288"/>
    <w:rsid w:val="00693EBF"/>
    <w:rsid w:val="0069432A"/>
    <w:rsid w:val="00694353"/>
    <w:rsid w:val="0069541B"/>
    <w:rsid w:val="00695BE5"/>
    <w:rsid w:val="00696485"/>
    <w:rsid w:val="006964DD"/>
    <w:rsid w:val="00697132"/>
    <w:rsid w:val="00697765"/>
    <w:rsid w:val="006A1D47"/>
    <w:rsid w:val="006A30FC"/>
    <w:rsid w:val="006A3F72"/>
    <w:rsid w:val="006A3FD3"/>
    <w:rsid w:val="006A520B"/>
    <w:rsid w:val="006A6AD6"/>
    <w:rsid w:val="006A74BA"/>
    <w:rsid w:val="006B1FD5"/>
    <w:rsid w:val="006B221A"/>
    <w:rsid w:val="006B275A"/>
    <w:rsid w:val="006B3592"/>
    <w:rsid w:val="006B50EF"/>
    <w:rsid w:val="006B58D0"/>
    <w:rsid w:val="006B70E3"/>
    <w:rsid w:val="006C0061"/>
    <w:rsid w:val="006C3025"/>
    <w:rsid w:val="006C5F2C"/>
    <w:rsid w:val="006D2043"/>
    <w:rsid w:val="006D3808"/>
    <w:rsid w:val="006D3D92"/>
    <w:rsid w:val="006D4584"/>
    <w:rsid w:val="006D4DDA"/>
    <w:rsid w:val="006D5243"/>
    <w:rsid w:val="006D554F"/>
    <w:rsid w:val="006D7BD7"/>
    <w:rsid w:val="006E0865"/>
    <w:rsid w:val="006E23BA"/>
    <w:rsid w:val="006E25CB"/>
    <w:rsid w:val="006E5A75"/>
    <w:rsid w:val="006E6859"/>
    <w:rsid w:val="006E6F57"/>
    <w:rsid w:val="006F036F"/>
    <w:rsid w:val="006F094F"/>
    <w:rsid w:val="006F18C9"/>
    <w:rsid w:val="006F1C68"/>
    <w:rsid w:val="006F37CC"/>
    <w:rsid w:val="006F3D8A"/>
    <w:rsid w:val="006F7003"/>
    <w:rsid w:val="00700913"/>
    <w:rsid w:val="00700962"/>
    <w:rsid w:val="007019A0"/>
    <w:rsid w:val="00701C51"/>
    <w:rsid w:val="0070235E"/>
    <w:rsid w:val="00702A61"/>
    <w:rsid w:val="00705327"/>
    <w:rsid w:val="007064D8"/>
    <w:rsid w:val="007067DF"/>
    <w:rsid w:val="00706ED4"/>
    <w:rsid w:val="00707B33"/>
    <w:rsid w:val="00712ECA"/>
    <w:rsid w:val="007136AD"/>
    <w:rsid w:val="00714E76"/>
    <w:rsid w:val="007151EA"/>
    <w:rsid w:val="007172E2"/>
    <w:rsid w:val="00720D9E"/>
    <w:rsid w:val="007210D1"/>
    <w:rsid w:val="007231E7"/>
    <w:rsid w:val="00724D8E"/>
    <w:rsid w:val="007251BE"/>
    <w:rsid w:val="00727093"/>
    <w:rsid w:val="007305CC"/>
    <w:rsid w:val="00730D2A"/>
    <w:rsid w:val="00732010"/>
    <w:rsid w:val="00733F93"/>
    <w:rsid w:val="00735B51"/>
    <w:rsid w:val="007366D0"/>
    <w:rsid w:val="00736DCA"/>
    <w:rsid w:val="00737DBF"/>
    <w:rsid w:val="00741F19"/>
    <w:rsid w:val="00742314"/>
    <w:rsid w:val="00742367"/>
    <w:rsid w:val="00743D7F"/>
    <w:rsid w:val="007445AE"/>
    <w:rsid w:val="007459BA"/>
    <w:rsid w:val="00745A96"/>
    <w:rsid w:val="00747274"/>
    <w:rsid w:val="007473BA"/>
    <w:rsid w:val="00747C33"/>
    <w:rsid w:val="007506C9"/>
    <w:rsid w:val="0075083A"/>
    <w:rsid w:val="007521F2"/>
    <w:rsid w:val="007526D9"/>
    <w:rsid w:val="00754722"/>
    <w:rsid w:val="00756E04"/>
    <w:rsid w:val="0076005A"/>
    <w:rsid w:val="007605A0"/>
    <w:rsid w:val="00760725"/>
    <w:rsid w:val="00761A74"/>
    <w:rsid w:val="00762F19"/>
    <w:rsid w:val="00762F34"/>
    <w:rsid w:val="00765F01"/>
    <w:rsid w:val="00765F93"/>
    <w:rsid w:val="007666FA"/>
    <w:rsid w:val="00767A35"/>
    <w:rsid w:val="007717CA"/>
    <w:rsid w:val="00771D24"/>
    <w:rsid w:val="00772546"/>
    <w:rsid w:val="00772EA1"/>
    <w:rsid w:val="007747C2"/>
    <w:rsid w:val="00781096"/>
    <w:rsid w:val="00782AF1"/>
    <w:rsid w:val="00784DDB"/>
    <w:rsid w:val="00785B1B"/>
    <w:rsid w:val="00785CE4"/>
    <w:rsid w:val="00786D8C"/>
    <w:rsid w:val="00790050"/>
    <w:rsid w:val="007901AC"/>
    <w:rsid w:val="00790707"/>
    <w:rsid w:val="00792DD5"/>
    <w:rsid w:val="007971ED"/>
    <w:rsid w:val="00797597"/>
    <w:rsid w:val="00797F48"/>
    <w:rsid w:val="007A0070"/>
    <w:rsid w:val="007A0BE3"/>
    <w:rsid w:val="007A16E4"/>
    <w:rsid w:val="007A3605"/>
    <w:rsid w:val="007A4124"/>
    <w:rsid w:val="007A4EF3"/>
    <w:rsid w:val="007A70EF"/>
    <w:rsid w:val="007B07DB"/>
    <w:rsid w:val="007B15D7"/>
    <w:rsid w:val="007B2B21"/>
    <w:rsid w:val="007B43A7"/>
    <w:rsid w:val="007B459D"/>
    <w:rsid w:val="007B67D0"/>
    <w:rsid w:val="007B6AFB"/>
    <w:rsid w:val="007B731E"/>
    <w:rsid w:val="007C1876"/>
    <w:rsid w:val="007C6299"/>
    <w:rsid w:val="007C7B08"/>
    <w:rsid w:val="007D167D"/>
    <w:rsid w:val="007D24FE"/>
    <w:rsid w:val="007D3129"/>
    <w:rsid w:val="007D4DD1"/>
    <w:rsid w:val="007D4DF6"/>
    <w:rsid w:val="007D5981"/>
    <w:rsid w:val="007D5BE5"/>
    <w:rsid w:val="007D7670"/>
    <w:rsid w:val="007E0675"/>
    <w:rsid w:val="007E0D51"/>
    <w:rsid w:val="007E2587"/>
    <w:rsid w:val="007E3BE2"/>
    <w:rsid w:val="007E3CD0"/>
    <w:rsid w:val="007E4105"/>
    <w:rsid w:val="007E6074"/>
    <w:rsid w:val="007E6809"/>
    <w:rsid w:val="007E773F"/>
    <w:rsid w:val="007F0D31"/>
    <w:rsid w:val="007F1268"/>
    <w:rsid w:val="007F2E39"/>
    <w:rsid w:val="007F4B77"/>
    <w:rsid w:val="007F6D1E"/>
    <w:rsid w:val="007F757C"/>
    <w:rsid w:val="007F7FE1"/>
    <w:rsid w:val="00800DD9"/>
    <w:rsid w:val="00800F2C"/>
    <w:rsid w:val="00800FC5"/>
    <w:rsid w:val="00802D7F"/>
    <w:rsid w:val="00802E9D"/>
    <w:rsid w:val="008033BB"/>
    <w:rsid w:val="00804B41"/>
    <w:rsid w:val="00804E12"/>
    <w:rsid w:val="00806A51"/>
    <w:rsid w:val="008076C3"/>
    <w:rsid w:val="00811980"/>
    <w:rsid w:val="008119B6"/>
    <w:rsid w:val="00813325"/>
    <w:rsid w:val="00813CAB"/>
    <w:rsid w:val="00816EDE"/>
    <w:rsid w:val="0082038F"/>
    <w:rsid w:val="008204CF"/>
    <w:rsid w:val="00820B60"/>
    <w:rsid w:val="00821EFA"/>
    <w:rsid w:val="008247EC"/>
    <w:rsid w:val="00825C7F"/>
    <w:rsid w:val="008264C0"/>
    <w:rsid w:val="00826CF9"/>
    <w:rsid w:val="00830F77"/>
    <w:rsid w:val="00832592"/>
    <w:rsid w:val="00832797"/>
    <w:rsid w:val="0083458C"/>
    <w:rsid w:val="00834E04"/>
    <w:rsid w:val="00835A80"/>
    <w:rsid w:val="00835BA4"/>
    <w:rsid w:val="008362FE"/>
    <w:rsid w:val="0084263B"/>
    <w:rsid w:val="008435D9"/>
    <w:rsid w:val="008440B2"/>
    <w:rsid w:val="008459D7"/>
    <w:rsid w:val="0084641F"/>
    <w:rsid w:val="0084714B"/>
    <w:rsid w:val="00850A01"/>
    <w:rsid w:val="00850E28"/>
    <w:rsid w:val="00852135"/>
    <w:rsid w:val="00852ECD"/>
    <w:rsid w:val="008535E7"/>
    <w:rsid w:val="0085399B"/>
    <w:rsid w:val="00855BCB"/>
    <w:rsid w:val="00856893"/>
    <w:rsid w:val="0086057A"/>
    <w:rsid w:val="00861531"/>
    <w:rsid w:val="0086163B"/>
    <w:rsid w:val="00861BE2"/>
    <w:rsid w:val="00861E7C"/>
    <w:rsid w:val="00862505"/>
    <w:rsid w:val="00862B25"/>
    <w:rsid w:val="00862CF4"/>
    <w:rsid w:val="00863FC9"/>
    <w:rsid w:val="008674C3"/>
    <w:rsid w:val="008704D6"/>
    <w:rsid w:val="008707E2"/>
    <w:rsid w:val="0087140E"/>
    <w:rsid w:val="008726A8"/>
    <w:rsid w:val="008737EA"/>
    <w:rsid w:val="0087424F"/>
    <w:rsid w:val="0087434F"/>
    <w:rsid w:val="00875ECF"/>
    <w:rsid w:val="00876ACD"/>
    <w:rsid w:val="008771CC"/>
    <w:rsid w:val="00877E17"/>
    <w:rsid w:val="0088041C"/>
    <w:rsid w:val="0088167E"/>
    <w:rsid w:val="008848EE"/>
    <w:rsid w:val="00885A65"/>
    <w:rsid w:val="008909B4"/>
    <w:rsid w:val="00890D51"/>
    <w:rsid w:val="00891C09"/>
    <w:rsid w:val="00892950"/>
    <w:rsid w:val="00892B79"/>
    <w:rsid w:val="00893D6E"/>
    <w:rsid w:val="0089722E"/>
    <w:rsid w:val="0089723B"/>
    <w:rsid w:val="00897287"/>
    <w:rsid w:val="008A13E6"/>
    <w:rsid w:val="008A1E37"/>
    <w:rsid w:val="008A2D69"/>
    <w:rsid w:val="008A349D"/>
    <w:rsid w:val="008A3CC2"/>
    <w:rsid w:val="008A4663"/>
    <w:rsid w:val="008A5E85"/>
    <w:rsid w:val="008B0346"/>
    <w:rsid w:val="008B0EA0"/>
    <w:rsid w:val="008B11CD"/>
    <w:rsid w:val="008B265E"/>
    <w:rsid w:val="008B2C00"/>
    <w:rsid w:val="008B2E7C"/>
    <w:rsid w:val="008B324D"/>
    <w:rsid w:val="008B3D3B"/>
    <w:rsid w:val="008B4EC2"/>
    <w:rsid w:val="008B5E58"/>
    <w:rsid w:val="008B5E91"/>
    <w:rsid w:val="008C0491"/>
    <w:rsid w:val="008C0978"/>
    <w:rsid w:val="008C158B"/>
    <w:rsid w:val="008C16BA"/>
    <w:rsid w:val="008C19B6"/>
    <w:rsid w:val="008C2585"/>
    <w:rsid w:val="008C4F35"/>
    <w:rsid w:val="008C6468"/>
    <w:rsid w:val="008C69B8"/>
    <w:rsid w:val="008C7442"/>
    <w:rsid w:val="008D4132"/>
    <w:rsid w:val="008D46C4"/>
    <w:rsid w:val="008D4D6F"/>
    <w:rsid w:val="008D5BCD"/>
    <w:rsid w:val="008D6CF2"/>
    <w:rsid w:val="008D6EC6"/>
    <w:rsid w:val="008D746E"/>
    <w:rsid w:val="008E363D"/>
    <w:rsid w:val="008E391C"/>
    <w:rsid w:val="008E48FB"/>
    <w:rsid w:val="008E51A2"/>
    <w:rsid w:val="008E5E2A"/>
    <w:rsid w:val="008E763B"/>
    <w:rsid w:val="008F0026"/>
    <w:rsid w:val="008F08E2"/>
    <w:rsid w:val="008F1C39"/>
    <w:rsid w:val="008F1FAE"/>
    <w:rsid w:val="008F28F0"/>
    <w:rsid w:val="008F399E"/>
    <w:rsid w:val="008F4F3B"/>
    <w:rsid w:val="008F5AB8"/>
    <w:rsid w:val="008F691B"/>
    <w:rsid w:val="00900281"/>
    <w:rsid w:val="00901267"/>
    <w:rsid w:val="00901BB2"/>
    <w:rsid w:val="0090293D"/>
    <w:rsid w:val="0090300D"/>
    <w:rsid w:val="00903372"/>
    <w:rsid w:val="00904002"/>
    <w:rsid w:val="00904989"/>
    <w:rsid w:val="00904E38"/>
    <w:rsid w:val="00905768"/>
    <w:rsid w:val="0090679C"/>
    <w:rsid w:val="00907101"/>
    <w:rsid w:val="009077C1"/>
    <w:rsid w:val="00907E2D"/>
    <w:rsid w:val="00912540"/>
    <w:rsid w:val="00914F23"/>
    <w:rsid w:val="00916D93"/>
    <w:rsid w:val="00920D6B"/>
    <w:rsid w:val="00920DEE"/>
    <w:rsid w:val="00921384"/>
    <w:rsid w:val="00921802"/>
    <w:rsid w:val="009238B1"/>
    <w:rsid w:val="00930D25"/>
    <w:rsid w:val="0093130A"/>
    <w:rsid w:val="0093314B"/>
    <w:rsid w:val="00933A31"/>
    <w:rsid w:val="00937B67"/>
    <w:rsid w:val="00940764"/>
    <w:rsid w:val="00943191"/>
    <w:rsid w:val="0094460B"/>
    <w:rsid w:val="00945796"/>
    <w:rsid w:val="00946EA5"/>
    <w:rsid w:val="00946F4A"/>
    <w:rsid w:val="009479A9"/>
    <w:rsid w:val="0095039D"/>
    <w:rsid w:val="00951DA2"/>
    <w:rsid w:val="00952845"/>
    <w:rsid w:val="00952AB0"/>
    <w:rsid w:val="009537CB"/>
    <w:rsid w:val="00953952"/>
    <w:rsid w:val="00953F97"/>
    <w:rsid w:val="009559F5"/>
    <w:rsid w:val="00957B77"/>
    <w:rsid w:val="00957F20"/>
    <w:rsid w:val="0096059F"/>
    <w:rsid w:val="00961086"/>
    <w:rsid w:val="009612B9"/>
    <w:rsid w:val="009629C3"/>
    <w:rsid w:val="00964B35"/>
    <w:rsid w:val="00964C21"/>
    <w:rsid w:val="00966477"/>
    <w:rsid w:val="00966663"/>
    <w:rsid w:val="00966F8D"/>
    <w:rsid w:val="00970FD6"/>
    <w:rsid w:val="00971E08"/>
    <w:rsid w:val="00972587"/>
    <w:rsid w:val="00972D71"/>
    <w:rsid w:val="00975309"/>
    <w:rsid w:val="0097598F"/>
    <w:rsid w:val="00977CF8"/>
    <w:rsid w:val="00977F8B"/>
    <w:rsid w:val="00982DCB"/>
    <w:rsid w:val="009860FB"/>
    <w:rsid w:val="00990F29"/>
    <w:rsid w:val="00991CFD"/>
    <w:rsid w:val="00993A15"/>
    <w:rsid w:val="00993C7B"/>
    <w:rsid w:val="00996C08"/>
    <w:rsid w:val="009974C7"/>
    <w:rsid w:val="009A100A"/>
    <w:rsid w:val="009A1A8C"/>
    <w:rsid w:val="009A403F"/>
    <w:rsid w:val="009A445D"/>
    <w:rsid w:val="009A487A"/>
    <w:rsid w:val="009A4DF3"/>
    <w:rsid w:val="009A56F5"/>
    <w:rsid w:val="009A626C"/>
    <w:rsid w:val="009B3998"/>
    <w:rsid w:val="009B3C22"/>
    <w:rsid w:val="009B50F9"/>
    <w:rsid w:val="009B5C16"/>
    <w:rsid w:val="009B6110"/>
    <w:rsid w:val="009B6405"/>
    <w:rsid w:val="009B66BA"/>
    <w:rsid w:val="009B78E4"/>
    <w:rsid w:val="009C10B7"/>
    <w:rsid w:val="009C20C6"/>
    <w:rsid w:val="009C2329"/>
    <w:rsid w:val="009C5E29"/>
    <w:rsid w:val="009C6232"/>
    <w:rsid w:val="009C6D90"/>
    <w:rsid w:val="009C6E11"/>
    <w:rsid w:val="009C7E4B"/>
    <w:rsid w:val="009D1937"/>
    <w:rsid w:val="009D23EC"/>
    <w:rsid w:val="009D276D"/>
    <w:rsid w:val="009D431D"/>
    <w:rsid w:val="009D448C"/>
    <w:rsid w:val="009D4AEC"/>
    <w:rsid w:val="009D6BB2"/>
    <w:rsid w:val="009E1D02"/>
    <w:rsid w:val="009E1F0E"/>
    <w:rsid w:val="009E2C76"/>
    <w:rsid w:val="009E3631"/>
    <w:rsid w:val="009E618B"/>
    <w:rsid w:val="009E66FB"/>
    <w:rsid w:val="009E6A4C"/>
    <w:rsid w:val="009E74B2"/>
    <w:rsid w:val="009E76C6"/>
    <w:rsid w:val="009F6CEA"/>
    <w:rsid w:val="00A00B2C"/>
    <w:rsid w:val="00A01062"/>
    <w:rsid w:val="00A01E87"/>
    <w:rsid w:val="00A0240C"/>
    <w:rsid w:val="00A02436"/>
    <w:rsid w:val="00A045A2"/>
    <w:rsid w:val="00A0471F"/>
    <w:rsid w:val="00A057A6"/>
    <w:rsid w:val="00A10013"/>
    <w:rsid w:val="00A14083"/>
    <w:rsid w:val="00A14180"/>
    <w:rsid w:val="00A149D0"/>
    <w:rsid w:val="00A14A6A"/>
    <w:rsid w:val="00A15135"/>
    <w:rsid w:val="00A1579B"/>
    <w:rsid w:val="00A21C0E"/>
    <w:rsid w:val="00A21D1A"/>
    <w:rsid w:val="00A22B4D"/>
    <w:rsid w:val="00A22FF6"/>
    <w:rsid w:val="00A2417B"/>
    <w:rsid w:val="00A24616"/>
    <w:rsid w:val="00A2622D"/>
    <w:rsid w:val="00A272DA"/>
    <w:rsid w:val="00A27577"/>
    <w:rsid w:val="00A27D04"/>
    <w:rsid w:val="00A30329"/>
    <w:rsid w:val="00A31E27"/>
    <w:rsid w:val="00A320F5"/>
    <w:rsid w:val="00A32B00"/>
    <w:rsid w:val="00A33524"/>
    <w:rsid w:val="00A33707"/>
    <w:rsid w:val="00A34197"/>
    <w:rsid w:val="00A34A4C"/>
    <w:rsid w:val="00A36691"/>
    <w:rsid w:val="00A36BCE"/>
    <w:rsid w:val="00A37E41"/>
    <w:rsid w:val="00A4126C"/>
    <w:rsid w:val="00A4320E"/>
    <w:rsid w:val="00A444C2"/>
    <w:rsid w:val="00A4499B"/>
    <w:rsid w:val="00A44CF0"/>
    <w:rsid w:val="00A44F88"/>
    <w:rsid w:val="00A454AA"/>
    <w:rsid w:val="00A513E9"/>
    <w:rsid w:val="00A51839"/>
    <w:rsid w:val="00A53734"/>
    <w:rsid w:val="00A54343"/>
    <w:rsid w:val="00A553BD"/>
    <w:rsid w:val="00A55E74"/>
    <w:rsid w:val="00A5660F"/>
    <w:rsid w:val="00A5694E"/>
    <w:rsid w:val="00A57988"/>
    <w:rsid w:val="00A579CB"/>
    <w:rsid w:val="00A579D1"/>
    <w:rsid w:val="00A60692"/>
    <w:rsid w:val="00A66F9A"/>
    <w:rsid w:val="00A67875"/>
    <w:rsid w:val="00A713B6"/>
    <w:rsid w:val="00A71DC3"/>
    <w:rsid w:val="00A71E60"/>
    <w:rsid w:val="00A71EF5"/>
    <w:rsid w:val="00A72A9B"/>
    <w:rsid w:val="00A72F88"/>
    <w:rsid w:val="00A73F17"/>
    <w:rsid w:val="00A76001"/>
    <w:rsid w:val="00A801A6"/>
    <w:rsid w:val="00A81354"/>
    <w:rsid w:val="00A82B0E"/>
    <w:rsid w:val="00A82EDD"/>
    <w:rsid w:val="00A84A1D"/>
    <w:rsid w:val="00A850A8"/>
    <w:rsid w:val="00A85109"/>
    <w:rsid w:val="00A86377"/>
    <w:rsid w:val="00A864B7"/>
    <w:rsid w:val="00A86FE5"/>
    <w:rsid w:val="00A907AB"/>
    <w:rsid w:val="00A9143B"/>
    <w:rsid w:val="00A921D8"/>
    <w:rsid w:val="00A93881"/>
    <w:rsid w:val="00A9455C"/>
    <w:rsid w:val="00A94B07"/>
    <w:rsid w:val="00A9570E"/>
    <w:rsid w:val="00A96CFF"/>
    <w:rsid w:val="00A96E1D"/>
    <w:rsid w:val="00AA0237"/>
    <w:rsid w:val="00AA0A7F"/>
    <w:rsid w:val="00AA0E35"/>
    <w:rsid w:val="00AA0F29"/>
    <w:rsid w:val="00AA155C"/>
    <w:rsid w:val="00AA19D4"/>
    <w:rsid w:val="00AA227E"/>
    <w:rsid w:val="00AA2D76"/>
    <w:rsid w:val="00AA3231"/>
    <w:rsid w:val="00AA3761"/>
    <w:rsid w:val="00AA401B"/>
    <w:rsid w:val="00AA5157"/>
    <w:rsid w:val="00AA56BC"/>
    <w:rsid w:val="00AA5755"/>
    <w:rsid w:val="00AA6932"/>
    <w:rsid w:val="00AA756A"/>
    <w:rsid w:val="00AB00E5"/>
    <w:rsid w:val="00AB105B"/>
    <w:rsid w:val="00AB13D9"/>
    <w:rsid w:val="00AB1D1D"/>
    <w:rsid w:val="00AB1E26"/>
    <w:rsid w:val="00AB2063"/>
    <w:rsid w:val="00AB3835"/>
    <w:rsid w:val="00AB4065"/>
    <w:rsid w:val="00AB4668"/>
    <w:rsid w:val="00AB48D3"/>
    <w:rsid w:val="00AB5FAF"/>
    <w:rsid w:val="00AB6CBF"/>
    <w:rsid w:val="00AB705B"/>
    <w:rsid w:val="00AC0C50"/>
    <w:rsid w:val="00AC38A2"/>
    <w:rsid w:val="00AC3B42"/>
    <w:rsid w:val="00AD03B9"/>
    <w:rsid w:val="00AD2587"/>
    <w:rsid w:val="00AD3366"/>
    <w:rsid w:val="00AD3D2C"/>
    <w:rsid w:val="00AD685E"/>
    <w:rsid w:val="00AE095B"/>
    <w:rsid w:val="00AE17C0"/>
    <w:rsid w:val="00AE1AE8"/>
    <w:rsid w:val="00AE2338"/>
    <w:rsid w:val="00AE2887"/>
    <w:rsid w:val="00AE4C56"/>
    <w:rsid w:val="00AE59D2"/>
    <w:rsid w:val="00AE67EA"/>
    <w:rsid w:val="00AF0FCC"/>
    <w:rsid w:val="00AF2AAD"/>
    <w:rsid w:val="00AF3395"/>
    <w:rsid w:val="00AF3855"/>
    <w:rsid w:val="00AF4598"/>
    <w:rsid w:val="00AF466A"/>
    <w:rsid w:val="00AF51FC"/>
    <w:rsid w:val="00AF5D30"/>
    <w:rsid w:val="00AF6B4B"/>
    <w:rsid w:val="00AF7989"/>
    <w:rsid w:val="00B00F47"/>
    <w:rsid w:val="00B0152E"/>
    <w:rsid w:val="00B01D21"/>
    <w:rsid w:val="00B02543"/>
    <w:rsid w:val="00B03374"/>
    <w:rsid w:val="00B06A3D"/>
    <w:rsid w:val="00B06B10"/>
    <w:rsid w:val="00B0751F"/>
    <w:rsid w:val="00B0771E"/>
    <w:rsid w:val="00B078E9"/>
    <w:rsid w:val="00B10261"/>
    <w:rsid w:val="00B107E8"/>
    <w:rsid w:val="00B10B62"/>
    <w:rsid w:val="00B14871"/>
    <w:rsid w:val="00B15E96"/>
    <w:rsid w:val="00B16015"/>
    <w:rsid w:val="00B16758"/>
    <w:rsid w:val="00B16F6E"/>
    <w:rsid w:val="00B17C91"/>
    <w:rsid w:val="00B20244"/>
    <w:rsid w:val="00B20F77"/>
    <w:rsid w:val="00B21B8C"/>
    <w:rsid w:val="00B2239F"/>
    <w:rsid w:val="00B233B7"/>
    <w:rsid w:val="00B24DD6"/>
    <w:rsid w:val="00B251F4"/>
    <w:rsid w:val="00B258FF"/>
    <w:rsid w:val="00B27E0D"/>
    <w:rsid w:val="00B30300"/>
    <w:rsid w:val="00B32DE8"/>
    <w:rsid w:val="00B345B8"/>
    <w:rsid w:val="00B3496D"/>
    <w:rsid w:val="00B35A97"/>
    <w:rsid w:val="00B3668E"/>
    <w:rsid w:val="00B3789E"/>
    <w:rsid w:val="00B40F04"/>
    <w:rsid w:val="00B45A35"/>
    <w:rsid w:val="00B5383C"/>
    <w:rsid w:val="00B53A47"/>
    <w:rsid w:val="00B53DF5"/>
    <w:rsid w:val="00B543D1"/>
    <w:rsid w:val="00B54B0F"/>
    <w:rsid w:val="00B55C87"/>
    <w:rsid w:val="00B561C0"/>
    <w:rsid w:val="00B56636"/>
    <w:rsid w:val="00B56F7D"/>
    <w:rsid w:val="00B572FD"/>
    <w:rsid w:val="00B57BA4"/>
    <w:rsid w:val="00B60192"/>
    <w:rsid w:val="00B61631"/>
    <w:rsid w:val="00B6178C"/>
    <w:rsid w:val="00B61F55"/>
    <w:rsid w:val="00B637C5"/>
    <w:rsid w:val="00B63BB5"/>
    <w:rsid w:val="00B67FA0"/>
    <w:rsid w:val="00B71539"/>
    <w:rsid w:val="00B715AA"/>
    <w:rsid w:val="00B723D4"/>
    <w:rsid w:val="00B72495"/>
    <w:rsid w:val="00B72D77"/>
    <w:rsid w:val="00B72F23"/>
    <w:rsid w:val="00B73353"/>
    <w:rsid w:val="00B737CD"/>
    <w:rsid w:val="00B74D6B"/>
    <w:rsid w:val="00B75C4F"/>
    <w:rsid w:val="00B75E4F"/>
    <w:rsid w:val="00B75F15"/>
    <w:rsid w:val="00B806AC"/>
    <w:rsid w:val="00B812D5"/>
    <w:rsid w:val="00B82005"/>
    <w:rsid w:val="00B8593B"/>
    <w:rsid w:val="00B86F26"/>
    <w:rsid w:val="00B87056"/>
    <w:rsid w:val="00B87BA4"/>
    <w:rsid w:val="00B90515"/>
    <w:rsid w:val="00B925A5"/>
    <w:rsid w:val="00B961CE"/>
    <w:rsid w:val="00B96B48"/>
    <w:rsid w:val="00B9710C"/>
    <w:rsid w:val="00BA2D4A"/>
    <w:rsid w:val="00BA4791"/>
    <w:rsid w:val="00BA6011"/>
    <w:rsid w:val="00BA7D08"/>
    <w:rsid w:val="00BB2E24"/>
    <w:rsid w:val="00BB3468"/>
    <w:rsid w:val="00BB46FA"/>
    <w:rsid w:val="00BB54E4"/>
    <w:rsid w:val="00BB58D5"/>
    <w:rsid w:val="00BB6BAA"/>
    <w:rsid w:val="00BB7A8C"/>
    <w:rsid w:val="00BC0E97"/>
    <w:rsid w:val="00BC2B9F"/>
    <w:rsid w:val="00BC46DB"/>
    <w:rsid w:val="00BD0A8B"/>
    <w:rsid w:val="00BD28A9"/>
    <w:rsid w:val="00BD497D"/>
    <w:rsid w:val="00BD5647"/>
    <w:rsid w:val="00BD5711"/>
    <w:rsid w:val="00BD5AC8"/>
    <w:rsid w:val="00BD5EDB"/>
    <w:rsid w:val="00BD61DF"/>
    <w:rsid w:val="00BD6912"/>
    <w:rsid w:val="00BD6A43"/>
    <w:rsid w:val="00BD74E7"/>
    <w:rsid w:val="00BD7CD3"/>
    <w:rsid w:val="00BE01AB"/>
    <w:rsid w:val="00BE2022"/>
    <w:rsid w:val="00BE3717"/>
    <w:rsid w:val="00BE3F8F"/>
    <w:rsid w:val="00BE405F"/>
    <w:rsid w:val="00BE41C3"/>
    <w:rsid w:val="00BE7E0D"/>
    <w:rsid w:val="00BF080D"/>
    <w:rsid w:val="00BF2D26"/>
    <w:rsid w:val="00BF31D2"/>
    <w:rsid w:val="00BF37D1"/>
    <w:rsid w:val="00BF3CCF"/>
    <w:rsid w:val="00BF403F"/>
    <w:rsid w:val="00BF486C"/>
    <w:rsid w:val="00BF4D77"/>
    <w:rsid w:val="00BF7058"/>
    <w:rsid w:val="00C0015E"/>
    <w:rsid w:val="00C008A8"/>
    <w:rsid w:val="00C0296A"/>
    <w:rsid w:val="00C03149"/>
    <w:rsid w:val="00C041CC"/>
    <w:rsid w:val="00C045A2"/>
    <w:rsid w:val="00C04A63"/>
    <w:rsid w:val="00C05390"/>
    <w:rsid w:val="00C063DB"/>
    <w:rsid w:val="00C063E1"/>
    <w:rsid w:val="00C07302"/>
    <w:rsid w:val="00C10858"/>
    <w:rsid w:val="00C108ED"/>
    <w:rsid w:val="00C135DB"/>
    <w:rsid w:val="00C14AC0"/>
    <w:rsid w:val="00C1510C"/>
    <w:rsid w:val="00C1674A"/>
    <w:rsid w:val="00C16A62"/>
    <w:rsid w:val="00C2062B"/>
    <w:rsid w:val="00C245B3"/>
    <w:rsid w:val="00C2682C"/>
    <w:rsid w:val="00C27632"/>
    <w:rsid w:val="00C33184"/>
    <w:rsid w:val="00C3368F"/>
    <w:rsid w:val="00C34246"/>
    <w:rsid w:val="00C35B20"/>
    <w:rsid w:val="00C36BFE"/>
    <w:rsid w:val="00C37F7B"/>
    <w:rsid w:val="00C40ACB"/>
    <w:rsid w:val="00C422EB"/>
    <w:rsid w:val="00C42924"/>
    <w:rsid w:val="00C4556E"/>
    <w:rsid w:val="00C46720"/>
    <w:rsid w:val="00C4741F"/>
    <w:rsid w:val="00C506ED"/>
    <w:rsid w:val="00C51096"/>
    <w:rsid w:val="00C51574"/>
    <w:rsid w:val="00C54159"/>
    <w:rsid w:val="00C56153"/>
    <w:rsid w:val="00C569D1"/>
    <w:rsid w:val="00C61A81"/>
    <w:rsid w:val="00C62CF0"/>
    <w:rsid w:val="00C6397A"/>
    <w:rsid w:val="00C6428C"/>
    <w:rsid w:val="00C65588"/>
    <w:rsid w:val="00C7032E"/>
    <w:rsid w:val="00C7106A"/>
    <w:rsid w:val="00C71436"/>
    <w:rsid w:val="00C71641"/>
    <w:rsid w:val="00C749AD"/>
    <w:rsid w:val="00C74EC2"/>
    <w:rsid w:val="00C757DC"/>
    <w:rsid w:val="00C7672F"/>
    <w:rsid w:val="00C76E48"/>
    <w:rsid w:val="00C77630"/>
    <w:rsid w:val="00C81371"/>
    <w:rsid w:val="00C81794"/>
    <w:rsid w:val="00C8346E"/>
    <w:rsid w:val="00C90539"/>
    <w:rsid w:val="00C90F02"/>
    <w:rsid w:val="00C91C6F"/>
    <w:rsid w:val="00C930F7"/>
    <w:rsid w:val="00C9416C"/>
    <w:rsid w:val="00C954F5"/>
    <w:rsid w:val="00C959B4"/>
    <w:rsid w:val="00C975CA"/>
    <w:rsid w:val="00C97800"/>
    <w:rsid w:val="00CA0B66"/>
    <w:rsid w:val="00CA0E19"/>
    <w:rsid w:val="00CA1C91"/>
    <w:rsid w:val="00CA2834"/>
    <w:rsid w:val="00CA3897"/>
    <w:rsid w:val="00CA39BD"/>
    <w:rsid w:val="00CA5163"/>
    <w:rsid w:val="00CA5164"/>
    <w:rsid w:val="00CA5E92"/>
    <w:rsid w:val="00CB1F88"/>
    <w:rsid w:val="00CB25FD"/>
    <w:rsid w:val="00CB3D9F"/>
    <w:rsid w:val="00CB4AE7"/>
    <w:rsid w:val="00CB62FB"/>
    <w:rsid w:val="00CB6916"/>
    <w:rsid w:val="00CB7BD8"/>
    <w:rsid w:val="00CC0745"/>
    <w:rsid w:val="00CC0C27"/>
    <w:rsid w:val="00CC14CA"/>
    <w:rsid w:val="00CC1D18"/>
    <w:rsid w:val="00CC248F"/>
    <w:rsid w:val="00CC3139"/>
    <w:rsid w:val="00CC39D4"/>
    <w:rsid w:val="00CC4170"/>
    <w:rsid w:val="00CC45C0"/>
    <w:rsid w:val="00CC55EA"/>
    <w:rsid w:val="00CC6223"/>
    <w:rsid w:val="00CC6557"/>
    <w:rsid w:val="00CC686E"/>
    <w:rsid w:val="00CC6CCA"/>
    <w:rsid w:val="00CD2495"/>
    <w:rsid w:val="00CD2524"/>
    <w:rsid w:val="00CD2595"/>
    <w:rsid w:val="00CD281A"/>
    <w:rsid w:val="00CD31C2"/>
    <w:rsid w:val="00CD38E2"/>
    <w:rsid w:val="00CD4040"/>
    <w:rsid w:val="00CD4BA9"/>
    <w:rsid w:val="00CD618B"/>
    <w:rsid w:val="00CD73D4"/>
    <w:rsid w:val="00CD7497"/>
    <w:rsid w:val="00CE2693"/>
    <w:rsid w:val="00CE2F43"/>
    <w:rsid w:val="00CE6153"/>
    <w:rsid w:val="00CE723A"/>
    <w:rsid w:val="00CE7326"/>
    <w:rsid w:val="00CE7FC7"/>
    <w:rsid w:val="00CF0821"/>
    <w:rsid w:val="00CF0DF5"/>
    <w:rsid w:val="00CF1717"/>
    <w:rsid w:val="00CF1BEA"/>
    <w:rsid w:val="00CF217D"/>
    <w:rsid w:val="00CF2A58"/>
    <w:rsid w:val="00CF2D17"/>
    <w:rsid w:val="00CF466D"/>
    <w:rsid w:val="00CF681A"/>
    <w:rsid w:val="00D01509"/>
    <w:rsid w:val="00D02F91"/>
    <w:rsid w:val="00D03338"/>
    <w:rsid w:val="00D03495"/>
    <w:rsid w:val="00D03802"/>
    <w:rsid w:val="00D04157"/>
    <w:rsid w:val="00D04A20"/>
    <w:rsid w:val="00D06CC4"/>
    <w:rsid w:val="00D06D54"/>
    <w:rsid w:val="00D073A0"/>
    <w:rsid w:val="00D101E9"/>
    <w:rsid w:val="00D10B8F"/>
    <w:rsid w:val="00D11629"/>
    <w:rsid w:val="00D12056"/>
    <w:rsid w:val="00D1354E"/>
    <w:rsid w:val="00D13FFC"/>
    <w:rsid w:val="00D1445D"/>
    <w:rsid w:val="00D15C1D"/>
    <w:rsid w:val="00D163B0"/>
    <w:rsid w:val="00D1730F"/>
    <w:rsid w:val="00D202AE"/>
    <w:rsid w:val="00D20A6D"/>
    <w:rsid w:val="00D2178D"/>
    <w:rsid w:val="00D22059"/>
    <w:rsid w:val="00D26774"/>
    <w:rsid w:val="00D270FC"/>
    <w:rsid w:val="00D3150B"/>
    <w:rsid w:val="00D33741"/>
    <w:rsid w:val="00D35BDB"/>
    <w:rsid w:val="00D3691D"/>
    <w:rsid w:val="00D40721"/>
    <w:rsid w:val="00D41CD1"/>
    <w:rsid w:val="00D41F85"/>
    <w:rsid w:val="00D4329D"/>
    <w:rsid w:val="00D43C15"/>
    <w:rsid w:val="00D447A6"/>
    <w:rsid w:val="00D46B32"/>
    <w:rsid w:val="00D47F2B"/>
    <w:rsid w:val="00D50033"/>
    <w:rsid w:val="00D504A6"/>
    <w:rsid w:val="00D50EB2"/>
    <w:rsid w:val="00D523B9"/>
    <w:rsid w:val="00D53888"/>
    <w:rsid w:val="00D54F6D"/>
    <w:rsid w:val="00D55B4A"/>
    <w:rsid w:val="00D62459"/>
    <w:rsid w:val="00D62C45"/>
    <w:rsid w:val="00D63709"/>
    <w:rsid w:val="00D66594"/>
    <w:rsid w:val="00D70252"/>
    <w:rsid w:val="00D7046C"/>
    <w:rsid w:val="00D7124A"/>
    <w:rsid w:val="00D722CE"/>
    <w:rsid w:val="00D72623"/>
    <w:rsid w:val="00D72EAA"/>
    <w:rsid w:val="00D73024"/>
    <w:rsid w:val="00D73177"/>
    <w:rsid w:val="00D736E0"/>
    <w:rsid w:val="00D74580"/>
    <w:rsid w:val="00D76135"/>
    <w:rsid w:val="00D76288"/>
    <w:rsid w:val="00D7686D"/>
    <w:rsid w:val="00D76AF6"/>
    <w:rsid w:val="00D77D63"/>
    <w:rsid w:val="00D80578"/>
    <w:rsid w:val="00D80B8D"/>
    <w:rsid w:val="00D81FE8"/>
    <w:rsid w:val="00D822FC"/>
    <w:rsid w:val="00D83EFF"/>
    <w:rsid w:val="00D9053C"/>
    <w:rsid w:val="00D9073C"/>
    <w:rsid w:val="00D91954"/>
    <w:rsid w:val="00D91E92"/>
    <w:rsid w:val="00D929EB"/>
    <w:rsid w:val="00D92F9C"/>
    <w:rsid w:val="00D93609"/>
    <w:rsid w:val="00D95737"/>
    <w:rsid w:val="00D963E1"/>
    <w:rsid w:val="00D967E7"/>
    <w:rsid w:val="00DA006F"/>
    <w:rsid w:val="00DA0AC1"/>
    <w:rsid w:val="00DA14B1"/>
    <w:rsid w:val="00DA6575"/>
    <w:rsid w:val="00DA74AD"/>
    <w:rsid w:val="00DB16BA"/>
    <w:rsid w:val="00DB3D36"/>
    <w:rsid w:val="00DB4377"/>
    <w:rsid w:val="00DB4F14"/>
    <w:rsid w:val="00DB4FAE"/>
    <w:rsid w:val="00DB563C"/>
    <w:rsid w:val="00DB5DB2"/>
    <w:rsid w:val="00DB7BDC"/>
    <w:rsid w:val="00DC048F"/>
    <w:rsid w:val="00DC09D3"/>
    <w:rsid w:val="00DC0AFF"/>
    <w:rsid w:val="00DC15A2"/>
    <w:rsid w:val="00DC3936"/>
    <w:rsid w:val="00DC445D"/>
    <w:rsid w:val="00DC5467"/>
    <w:rsid w:val="00DC5564"/>
    <w:rsid w:val="00DC5EBC"/>
    <w:rsid w:val="00DC69DA"/>
    <w:rsid w:val="00DD0DC5"/>
    <w:rsid w:val="00DD1FFD"/>
    <w:rsid w:val="00DD40A3"/>
    <w:rsid w:val="00DD64E9"/>
    <w:rsid w:val="00DD66E4"/>
    <w:rsid w:val="00DD7C19"/>
    <w:rsid w:val="00DE05B5"/>
    <w:rsid w:val="00DE0B3A"/>
    <w:rsid w:val="00DE40A4"/>
    <w:rsid w:val="00DE460C"/>
    <w:rsid w:val="00DE4FEF"/>
    <w:rsid w:val="00DE5384"/>
    <w:rsid w:val="00DE613E"/>
    <w:rsid w:val="00DE632F"/>
    <w:rsid w:val="00DE72F7"/>
    <w:rsid w:val="00DF0DDE"/>
    <w:rsid w:val="00DF0E83"/>
    <w:rsid w:val="00DF1462"/>
    <w:rsid w:val="00DF14EF"/>
    <w:rsid w:val="00DF3427"/>
    <w:rsid w:val="00DF385E"/>
    <w:rsid w:val="00DF43CD"/>
    <w:rsid w:val="00DF473E"/>
    <w:rsid w:val="00DF668C"/>
    <w:rsid w:val="00DF672A"/>
    <w:rsid w:val="00DF6DFF"/>
    <w:rsid w:val="00DF75E3"/>
    <w:rsid w:val="00DF7652"/>
    <w:rsid w:val="00DF7E53"/>
    <w:rsid w:val="00E00374"/>
    <w:rsid w:val="00E0373D"/>
    <w:rsid w:val="00E04C1C"/>
    <w:rsid w:val="00E04D40"/>
    <w:rsid w:val="00E04DA0"/>
    <w:rsid w:val="00E11127"/>
    <w:rsid w:val="00E12B5E"/>
    <w:rsid w:val="00E139F9"/>
    <w:rsid w:val="00E1584B"/>
    <w:rsid w:val="00E16DEA"/>
    <w:rsid w:val="00E1795A"/>
    <w:rsid w:val="00E211AA"/>
    <w:rsid w:val="00E218FE"/>
    <w:rsid w:val="00E22F15"/>
    <w:rsid w:val="00E230BD"/>
    <w:rsid w:val="00E233E0"/>
    <w:rsid w:val="00E23BB7"/>
    <w:rsid w:val="00E26AA1"/>
    <w:rsid w:val="00E278B2"/>
    <w:rsid w:val="00E27D05"/>
    <w:rsid w:val="00E27FAB"/>
    <w:rsid w:val="00E32F06"/>
    <w:rsid w:val="00E32F30"/>
    <w:rsid w:val="00E3554B"/>
    <w:rsid w:val="00E3631B"/>
    <w:rsid w:val="00E37914"/>
    <w:rsid w:val="00E37F95"/>
    <w:rsid w:val="00E40506"/>
    <w:rsid w:val="00E40775"/>
    <w:rsid w:val="00E408DF"/>
    <w:rsid w:val="00E40E7E"/>
    <w:rsid w:val="00E4371C"/>
    <w:rsid w:val="00E438E0"/>
    <w:rsid w:val="00E44538"/>
    <w:rsid w:val="00E449F7"/>
    <w:rsid w:val="00E4518F"/>
    <w:rsid w:val="00E455B1"/>
    <w:rsid w:val="00E47A60"/>
    <w:rsid w:val="00E47BEE"/>
    <w:rsid w:val="00E47F98"/>
    <w:rsid w:val="00E51FE3"/>
    <w:rsid w:val="00E523B7"/>
    <w:rsid w:val="00E52B8B"/>
    <w:rsid w:val="00E52F53"/>
    <w:rsid w:val="00E53F48"/>
    <w:rsid w:val="00E55BD4"/>
    <w:rsid w:val="00E57A16"/>
    <w:rsid w:val="00E62377"/>
    <w:rsid w:val="00E630F5"/>
    <w:rsid w:val="00E63C84"/>
    <w:rsid w:val="00E63DEF"/>
    <w:rsid w:val="00E64718"/>
    <w:rsid w:val="00E65AC7"/>
    <w:rsid w:val="00E727D5"/>
    <w:rsid w:val="00E72C71"/>
    <w:rsid w:val="00E74017"/>
    <w:rsid w:val="00E816FC"/>
    <w:rsid w:val="00E819BA"/>
    <w:rsid w:val="00E819D6"/>
    <w:rsid w:val="00E82452"/>
    <w:rsid w:val="00E82ADA"/>
    <w:rsid w:val="00E82B24"/>
    <w:rsid w:val="00E850C9"/>
    <w:rsid w:val="00E859DD"/>
    <w:rsid w:val="00E86E5D"/>
    <w:rsid w:val="00E86FBF"/>
    <w:rsid w:val="00E92394"/>
    <w:rsid w:val="00E94C75"/>
    <w:rsid w:val="00E958BA"/>
    <w:rsid w:val="00E9673F"/>
    <w:rsid w:val="00E96F24"/>
    <w:rsid w:val="00E97BDD"/>
    <w:rsid w:val="00E97DCB"/>
    <w:rsid w:val="00EA047F"/>
    <w:rsid w:val="00EA0D00"/>
    <w:rsid w:val="00EA36AF"/>
    <w:rsid w:val="00EA3A17"/>
    <w:rsid w:val="00EA4D0B"/>
    <w:rsid w:val="00EA653D"/>
    <w:rsid w:val="00EA69F2"/>
    <w:rsid w:val="00EB13E0"/>
    <w:rsid w:val="00EB2B08"/>
    <w:rsid w:val="00EB2D6B"/>
    <w:rsid w:val="00EB3313"/>
    <w:rsid w:val="00EB48C6"/>
    <w:rsid w:val="00EB5381"/>
    <w:rsid w:val="00EB79C3"/>
    <w:rsid w:val="00EC13BA"/>
    <w:rsid w:val="00EC1FA2"/>
    <w:rsid w:val="00EC629A"/>
    <w:rsid w:val="00EC62A5"/>
    <w:rsid w:val="00EC68F7"/>
    <w:rsid w:val="00EC7016"/>
    <w:rsid w:val="00ED02E3"/>
    <w:rsid w:val="00ED2411"/>
    <w:rsid w:val="00ED2E9E"/>
    <w:rsid w:val="00ED5BDB"/>
    <w:rsid w:val="00ED711D"/>
    <w:rsid w:val="00ED7421"/>
    <w:rsid w:val="00ED778A"/>
    <w:rsid w:val="00EE001A"/>
    <w:rsid w:val="00EE1AF1"/>
    <w:rsid w:val="00EE1C8C"/>
    <w:rsid w:val="00EE1DC9"/>
    <w:rsid w:val="00EE2045"/>
    <w:rsid w:val="00EE29CA"/>
    <w:rsid w:val="00EE29E3"/>
    <w:rsid w:val="00EE2CCC"/>
    <w:rsid w:val="00EE38A2"/>
    <w:rsid w:val="00EE47A2"/>
    <w:rsid w:val="00EE481E"/>
    <w:rsid w:val="00EE4B66"/>
    <w:rsid w:val="00EE75BF"/>
    <w:rsid w:val="00EF0F6C"/>
    <w:rsid w:val="00EF1158"/>
    <w:rsid w:val="00EF1208"/>
    <w:rsid w:val="00EF4B30"/>
    <w:rsid w:val="00EF5480"/>
    <w:rsid w:val="00EF5C1D"/>
    <w:rsid w:val="00EF5EB7"/>
    <w:rsid w:val="00EF75BE"/>
    <w:rsid w:val="00F02842"/>
    <w:rsid w:val="00F04530"/>
    <w:rsid w:val="00F0531D"/>
    <w:rsid w:val="00F06A3C"/>
    <w:rsid w:val="00F06E42"/>
    <w:rsid w:val="00F07DB4"/>
    <w:rsid w:val="00F07EF2"/>
    <w:rsid w:val="00F1017F"/>
    <w:rsid w:val="00F10B10"/>
    <w:rsid w:val="00F117C1"/>
    <w:rsid w:val="00F11EAE"/>
    <w:rsid w:val="00F124BE"/>
    <w:rsid w:val="00F15DA5"/>
    <w:rsid w:val="00F15FA1"/>
    <w:rsid w:val="00F17312"/>
    <w:rsid w:val="00F2339D"/>
    <w:rsid w:val="00F26F62"/>
    <w:rsid w:val="00F2748F"/>
    <w:rsid w:val="00F27B0C"/>
    <w:rsid w:val="00F31E6C"/>
    <w:rsid w:val="00F32664"/>
    <w:rsid w:val="00F342AA"/>
    <w:rsid w:val="00F3558E"/>
    <w:rsid w:val="00F36CA1"/>
    <w:rsid w:val="00F40CB0"/>
    <w:rsid w:val="00F41E62"/>
    <w:rsid w:val="00F42534"/>
    <w:rsid w:val="00F43141"/>
    <w:rsid w:val="00F43C54"/>
    <w:rsid w:val="00F43D8C"/>
    <w:rsid w:val="00F43E0E"/>
    <w:rsid w:val="00F458A9"/>
    <w:rsid w:val="00F479C6"/>
    <w:rsid w:val="00F47BC6"/>
    <w:rsid w:val="00F5214C"/>
    <w:rsid w:val="00F525D2"/>
    <w:rsid w:val="00F5359C"/>
    <w:rsid w:val="00F539B0"/>
    <w:rsid w:val="00F54184"/>
    <w:rsid w:val="00F54A5E"/>
    <w:rsid w:val="00F550F2"/>
    <w:rsid w:val="00F556CB"/>
    <w:rsid w:val="00F55A8D"/>
    <w:rsid w:val="00F55ABE"/>
    <w:rsid w:val="00F56B79"/>
    <w:rsid w:val="00F60CFD"/>
    <w:rsid w:val="00F647AE"/>
    <w:rsid w:val="00F65FC0"/>
    <w:rsid w:val="00F66A81"/>
    <w:rsid w:val="00F7362D"/>
    <w:rsid w:val="00F738BC"/>
    <w:rsid w:val="00F75884"/>
    <w:rsid w:val="00F772A6"/>
    <w:rsid w:val="00F80263"/>
    <w:rsid w:val="00F84440"/>
    <w:rsid w:val="00F85649"/>
    <w:rsid w:val="00F8698A"/>
    <w:rsid w:val="00F872C2"/>
    <w:rsid w:val="00F87A96"/>
    <w:rsid w:val="00F90170"/>
    <w:rsid w:val="00F916C0"/>
    <w:rsid w:val="00F91B6E"/>
    <w:rsid w:val="00F93056"/>
    <w:rsid w:val="00F93AF6"/>
    <w:rsid w:val="00F94094"/>
    <w:rsid w:val="00FA0435"/>
    <w:rsid w:val="00FA165B"/>
    <w:rsid w:val="00FA1BE8"/>
    <w:rsid w:val="00FA42C0"/>
    <w:rsid w:val="00FA47AA"/>
    <w:rsid w:val="00FA609E"/>
    <w:rsid w:val="00FA6224"/>
    <w:rsid w:val="00FA63E6"/>
    <w:rsid w:val="00FB0542"/>
    <w:rsid w:val="00FB0C14"/>
    <w:rsid w:val="00FB0DBF"/>
    <w:rsid w:val="00FB1896"/>
    <w:rsid w:val="00FB362C"/>
    <w:rsid w:val="00FB4E16"/>
    <w:rsid w:val="00FB4F94"/>
    <w:rsid w:val="00FB694F"/>
    <w:rsid w:val="00FB77E5"/>
    <w:rsid w:val="00FB7842"/>
    <w:rsid w:val="00FB7A07"/>
    <w:rsid w:val="00FC097E"/>
    <w:rsid w:val="00FC0F2F"/>
    <w:rsid w:val="00FC2D2E"/>
    <w:rsid w:val="00FC4305"/>
    <w:rsid w:val="00FC56FC"/>
    <w:rsid w:val="00FC58EC"/>
    <w:rsid w:val="00FD3BD6"/>
    <w:rsid w:val="00FD63D1"/>
    <w:rsid w:val="00FD729F"/>
    <w:rsid w:val="00FD73A3"/>
    <w:rsid w:val="00FD76DF"/>
    <w:rsid w:val="00FD7EA3"/>
    <w:rsid w:val="00FD7EDA"/>
    <w:rsid w:val="00FE0480"/>
    <w:rsid w:val="00FE0FB7"/>
    <w:rsid w:val="00FE1D21"/>
    <w:rsid w:val="00FE3A75"/>
    <w:rsid w:val="00FE440E"/>
    <w:rsid w:val="00FE628B"/>
    <w:rsid w:val="00FE6971"/>
    <w:rsid w:val="00FE7DAF"/>
    <w:rsid w:val="00FF2E55"/>
    <w:rsid w:val="00FF3433"/>
    <w:rsid w:val="00FF4DF0"/>
    <w:rsid w:val="00FF4EA5"/>
    <w:rsid w:val="00FF6645"/>
    <w:rsid w:val="00FF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C2BB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C1D"/>
    <w:pPr>
      <w:spacing w:before="60" w:after="60" w:line="360" w:lineRule="atLeast"/>
    </w:pPr>
    <w:rPr>
      <w:rFonts w:ascii="Arial" w:hAnsi="Arial" w:cs="Sendnya"/>
      <w:szCs w:val="22"/>
    </w:rPr>
  </w:style>
  <w:style w:type="paragraph" w:styleId="Heading1">
    <w:name w:val="heading 1"/>
    <w:basedOn w:val="Normal"/>
    <w:next w:val="Normal"/>
    <w:link w:val="Heading1Char"/>
    <w:qFormat/>
    <w:rsid w:val="00EF5C1D"/>
    <w:pPr>
      <w:keepNext/>
      <w:numPr>
        <w:numId w:val="2"/>
      </w:numPr>
      <w:spacing w:before="360" w:after="120"/>
      <w:outlineLvl w:val="0"/>
    </w:pPr>
    <w:rPr>
      <w:b/>
      <w:bCs/>
      <w:kern w:val="28"/>
      <w:sz w:val="24"/>
      <w:szCs w:val="28"/>
    </w:rPr>
  </w:style>
  <w:style w:type="paragraph" w:styleId="Heading2">
    <w:name w:val="heading 2"/>
    <w:basedOn w:val="Normal"/>
    <w:next w:val="Normal"/>
    <w:link w:val="Heading2Char"/>
    <w:qFormat/>
    <w:rsid w:val="00EF5C1D"/>
    <w:pPr>
      <w:keepNext/>
      <w:numPr>
        <w:ilvl w:val="1"/>
        <w:numId w:val="2"/>
      </w:numPr>
      <w:tabs>
        <w:tab w:val="clear" w:pos="709"/>
        <w:tab w:val="num" w:pos="0"/>
      </w:tabs>
      <w:spacing w:before="220" w:line="340" w:lineRule="atLeast"/>
      <w:ind w:left="0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qFormat/>
    <w:rsid w:val="00CA5E92"/>
    <w:pPr>
      <w:keepNext/>
      <w:numPr>
        <w:ilvl w:val="2"/>
        <w:numId w:val="2"/>
      </w:numPr>
      <w:spacing w:before="160" w:line="340" w:lineRule="atLeast"/>
      <w:outlineLvl w:val="2"/>
    </w:pPr>
    <w:rPr>
      <w:b/>
      <w:bCs/>
      <w:szCs w:val="24"/>
    </w:rPr>
  </w:style>
  <w:style w:type="paragraph" w:styleId="Heading4">
    <w:name w:val="heading 4"/>
    <w:basedOn w:val="Normal"/>
    <w:next w:val="Normal"/>
    <w:rsid w:val="00EF5C1D"/>
    <w:pPr>
      <w:keepNext/>
      <w:spacing w:before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er9pt">
    <w:name w:val="Style Header + 9 pt"/>
    <w:basedOn w:val="Header"/>
    <w:rsid w:val="00EF5C1D"/>
    <w:rPr>
      <w:sz w:val="18"/>
    </w:rPr>
  </w:style>
  <w:style w:type="paragraph" w:styleId="Header">
    <w:name w:val="header"/>
    <w:basedOn w:val="Normal"/>
    <w:rsid w:val="00CC0C27"/>
    <w:pPr>
      <w:spacing w:line="160" w:lineRule="atLeast"/>
      <w:jc w:val="center"/>
    </w:pPr>
    <w:rPr>
      <w:sz w:val="16"/>
      <w:szCs w:val="16"/>
    </w:rPr>
  </w:style>
  <w:style w:type="paragraph" w:styleId="Footer">
    <w:name w:val="footer"/>
    <w:basedOn w:val="Normal"/>
    <w:rsid w:val="00EF5C1D"/>
    <w:pPr>
      <w:spacing w:line="200" w:lineRule="atLeast"/>
      <w:jc w:val="right"/>
    </w:pPr>
    <w:rPr>
      <w:noProof/>
      <w:snapToGrid w:val="0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CC0C27"/>
    <w:pPr>
      <w:keepLines/>
      <w:tabs>
        <w:tab w:val="left" w:pos="284"/>
      </w:tabs>
      <w:spacing w:line="200" w:lineRule="atLeast"/>
      <w:ind w:left="284" w:hanging="284"/>
    </w:pPr>
    <w:rPr>
      <w:sz w:val="18"/>
      <w:szCs w:val="18"/>
    </w:rPr>
  </w:style>
  <w:style w:type="character" w:styleId="FootnoteReference">
    <w:name w:val="footnote reference"/>
    <w:semiHidden/>
    <w:rsid w:val="00904E38"/>
    <w:rPr>
      <w:vertAlign w:val="superscript"/>
    </w:rPr>
  </w:style>
  <w:style w:type="paragraph" w:styleId="DocumentMap">
    <w:name w:val="Document Map"/>
    <w:basedOn w:val="Normal"/>
    <w:semiHidden/>
    <w:rsid w:val="00904E38"/>
    <w:pPr>
      <w:shd w:val="clear" w:color="auto" w:fill="000080"/>
    </w:pPr>
  </w:style>
  <w:style w:type="paragraph" w:customStyle="1" w:styleId="StyleRightLinespacingExactly11pt">
    <w:name w:val="Style Right Line spacing:  Exactly 11 pt"/>
    <w:basedOn w:val="Normal"/>
    <w:rsid w:val="00EF5C1D"/>
    <w:pPr>
      <w:spacing w:line="220" w:lineRule="exact"/>
      <w:jc w:val="right"/>
    </w:pPr>
    <w:rPr>
      <w:rFonts w:cs="Times New Roman"/>
      <w:sz w:val="18"/>
      <w:szCs w:val="20"/>
    </w:rPr>
  </w:style>
  <w:style w:type="paragraph" w:customStyle="1" w:styleId="Bullet1">
    <w:name w:val="Bullet 1"/>
    <w:basedOn w:val="Normal"/>
    <w:qFormat/>
    <w:rsid w:val="00CE7326"/>
  </w:style>
  <w:style w:type="paragraph" w:customStyle="1" w:styleId="Bullet2">
    <w:name w:val="Bullet 2"/>
    <w:basedOn w:val="Normal"/>
    <w:qFormat/>
    <w:rsid w:val="00CE7326"/>
  </w:style>
  <w:style w:type="paragraph" w:styleId="TOC1">
    <w:name w:val="toc 1"/>
    <w:basedOn w:val="Normal"/>
    <w:next w:val="Normal"/>
    <w:autoRedefine/>
    <w:uiPriority w:val="39"/>
    <w:qFormat/>
    <w:rsid w:val="00CC0C27"/>
    <w:pPr>
      <w:tabs>
        <w:tab w:val="left" w:pos="993"/>
        <w:tab w:val="right" w:pos="9214"/>
      </w:tabs>
      <w:spacing w:line="280" w:lineRule="exact"/>
      <w:ind w:left="993" w:right="566" w:hanging="993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qFormat/>
    <w:rsid w:val="00CC0C27"/>
    <w:pPr>
      <w:tabs>
        <w:tab w:val="left" w:pos="993"/>
        <w:tab w:val="right" w:pos="9214"/>
      </w:tabs>
      <w:spacing w:line="280" w:lineRule="exact"/>
      <w:ind w:left="993" w:right="424" w:hanging="993"/>
    </w:pPr>
    <w:rPr>
      <w:noProof/>
    </w:rPr>
  </w:style>
  <w:style w:type="paragraph" w:customStyle="1" w:styleId="lista">
    <w:name w:val="list(a)"/>
    <w:basedOn w:val="Normal"/>
    <w:rsid w:val="00CC0C27"/>
    <w:pPr>
      <w:keepLines/>
      <w:numPr>
        <w:numId w:val="3"/>
      </w:numPr>
      <w:tabs>
        <w:tab w:val="clear" w:pos="360"/>
        <w:tab w:val="num" w:pos="567"/>
      </w:tabs>
      <w:ind w:left="567" w:hanging="567"/>
    </w:pPr>
  </w:style>
  <w:style w:type="paragraph" w:customStyle="1" w:styleId="listi">
    <w:name w:val="list(i)"/>
    <w:basedOn w:val="Normal"/>
    <w:rsid w:val="00CC0C27"/>
    <w:pPr>
      <w:keepLines/>
      <w:numPr>
        <w:numId w:val="4"/>
      </w:numPr>
      <w:tabs>
        <w:tab w:val="clear" w:pos="720"/>
      </w:tabs>
      <w:ind w:left="851" w:hanging="284"/>
    </w:pPr>
  </w:style>
  <w:style w:type="paragraph" w:styleId="TOC3">
    <w:name w:val="toc 3"/>
    <w:basedOn w:val="Normal"/>
    <w:next w:val="Normal"/>
    <w:autoRedefine/>
    <w:uiPriority w:val="39"/>
    <w:qFormat/>
    <w:rsid w:val="00CC0C27"/>
    <w:pPr>
      <w:tabs>
        <w:tab w:val="right" w:pos="9214"/>
      </w:tabs>
      <w:spacing w:line="280" w:lineRule="exact"/>
      <w:ind w:left="993" w:right="424" w:hanging="993"/>
    </w:pPr>
    <w:rPr>
      <w:i/>
      <w:iCs/>
      <w:noProof/>
    </w:rPr>
  </w:style>
  <w:style w:type="paragraph" w:styleId="BalloonText">
    <w:name w:val="Balloon Text"/>
    <w:basedOn w:val="Normal"/>
    <w:semiHidden/>
    <w:rsid w:val="007B15D7"/>
    <w:rPr>
      <w:rFonts w:ascii="Tahoma" w:hAnsi="Tahoma" w:cs="Tahoma"/>
      <w:sz w:val="16"/>
      <w:szCs w:val="16"/>
    </w:rPr>
  </w:style>
  <w:style w:type="paragraph" w:customStyle="1" w:styleId="Annex">
    <w:name w:val="Annex"/>
    <w:basedOn w:val="Heading2"/>
    <w:next w:val="Normal"/>
    <w:qFormat/>
    <w:rsid w:val="00EF5C1D"/>
    <w:pPr>
      <w:pageBreakBefore/>
      <w:numPr>
        <w:ilvl w:val="0"/>
        <w:numId w:val="1"/>
      </w:numPr>
      <w:tabs>
        <w:tab w:val="left" w:pos="1134"/>
      </w:tabs>
      <w:ind w:left="357" w:hanging="357"/>
    </w:pPr>
    <w:rPr>
      <w:iCs/>
      <w:szCs w:val="22"/>
    </w:rPr>
  </w:style>
  <w:style w:type="paragraph" w:customStyle="1" w:styleId="zfirstlines">
    <w:name w:val="zfirstlines"/>
    <w:basedOn w:val="Normal"/>
    <w:rsid w:val="00CC0C27"/>
    <w:pPr>
      <w:spacing w:before="30" w:after="30" w:line="280" w:lineRule="exact"/>
    </w:pPr>
    <w:rPr>
      <w:smallCaps/>
      <w:szCs w:val="20"/>
    </w:rPr>
  </w:style>
  <w:style w:type="paragraph" w:customStyle="1" w:styleId="StyleHeader10pt">
    <w:name w:val="Style Header + 10 pt"/>
    <w:basedOn w:val="Header"/>
    <w:rsid w:val="00EF5C1D"/>
    <w:pPr>
      <w:jc w:val="left"/>
    </w:pPr>
    <w:rPr>
      <w:sz w:val="20"/>
    </w:rPr>
  </w:style>
  <w:style w:type="character" w:customStyle="1" w:styleId="Style9pt">
    <w:name w:val="Style 9 pt"/>
    <w:rsid w:val="00EF5C1D"/>
    <w:rPr>
      <w:rFonts w:ascii="Arial" w:hAnsi="Arial"/>
      <w:sz w:val="18"/>
    </w:rPr>
  </w:style>
  <w:style w:type="paragraph" w:customStyle="1" w:styleId="Style9ptRightLinespacingExactly11pt">
    <w:name w:val="Style 9 pt Right Line spacing:  Exactly 11 pt"/>
    <w:basedOn w:val="Normal"/>
    <w:rsid w:val="00EF5C1D"/>
    <w:pPr>
      <w:spacing w:line="220" w:lineRule="exact"/>
      <w:jc w:val="right"/>
    </w:pPr>
    <w:rPr>
      <w:rFonts w:cs="Times New Roman"/>
      <w:sz w:val="18"/>
      <w:szCs w:val="20"/>
    </w:rPr>
  </w:style>
  <w:style w:type="character" w:customStyle="1" w:styleId="StyleBold">
    <w:name w:val="Style Bold"/>
    <w:rsid w:val="00EF5C1D"/>
    <w:rPr>
      <w:rFonts w:ascii="Arial" w:hAnsi="Arial"/>
      <w:b/>
      <w:bCs/>
      <w:sz w:val="18"/>
    </w:rPr>
  </w:style>
  <w:style w:type="paragraph" w:customStyle="1" w:styleId="StyleBoldCentered">
    <w:name w:val="Style Bold Centered"/>
    <w:basedOn w:val="Normal"/>
    <w:rsid w:val="00EF5C1D"/>
    <w:rPr>
      <w:rFonts w:cs="Times New Roman"/>
      <w:b/>
      <w:bCs/>
      <w:szCs w:val="20"/>
    </w:rPr>
  </w:style>
  <w:style w:type="paragraph" w:customStyle="1" w:styleId="StyleBoldRightLinespacingExactly9pt">
    <w:name w:val="Style Bold Right Line spacing:  Exactly 9 pt"/>
    <w:basedOn w:val="Normal"/>
    <w:rsid w:val="00EF5C1D"/>
    <w:pPr>
      <w:spacing w:line="220" w:lineRule="exact"/>
      <w:jc w:val="right"/>
    </w:pPr>
    <w:rPr>
      <w:rFonts w:cs="Times New Roman"/>
      <w:b/>
      <w:bCs/>
      <w:sz w:val="18"/>
      <w:szCs w:val="20"/>
    </w:rPr>
  </w:style>
  <w:style w:type="paragraph" w:customStyle="1" w:styleId="StyleDocTitleArialBoldSmallcapsNotAllcapsB">
    <w:name w:val="Style Doc Title + Arial Bold Small caps Not All caps B..."/>
    <w:basedOn w:val="Normal"/>
    <w:rsid w:val="00EF5C1D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before="1440" w:after="1440" w:line="480" w:lineRule="atLeast"/>
    </w:pPr>
    <w:rPr>
      <w:rFonts w:cs="Times New Roman"/>
      <w:b/>
      <w:bCs/>
      <w:sz w:val="32"/>
      <w:szCs w:val="20"/>
    </w:rPr>
  </w:style>
  <w:style w:type="paragraph" w:customStyle="1" w:styleId="StyleDocTitleArialBoldSmallcapsNotAllcapsA">
    <w:name w:val="Style Doc Title + Arial Bold Small caps Not All caps A..."/>
    <w:basedOn w:val="Normal"/>
    <w:rsid w:val="00EF5C1D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before="480" w:after="6000" w:line="480" w:lineRule="atLeast"/>
    </w:pPr>
    <w:rPr>
      <w:rFonts w:cs="Times New Roman"/>
      <w:b/>
      <w:bCs/>
      <w:sz w:val="32"/>
      <w:szCs w:val="20"/>
    </w:rPr>
  </w:style>
  <w:style w:type="paragraph" w:customStyle="1" w:styleId="StyleArialBoldBoldSmallcapsCenteredLinespacin">
    <w:name w:val="Style Arial Bold Bold Small caps Centered Line spacin..."/>
    <w:basedOn w:val="Normal"/>
    <w:rsid w:val="00EF5C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20" w:lineRule="atLeast"/>
    </w:pPr>
    <w:rPr>
      <w:rFonts w:cs="Times New Roman"/>
      <w:b/>
      <w:bCs/>
      <w:szCs w:val="20"/>
    </w:rPr>
  </w:style>
  <w:style w:type="paragraph" w:customStyle="1" w:styleId="StyleHeaderArialBold9ptBoldAllcaps">
    <w:name w:val="Style Header + Arial Bold 9 pt Bold All caps"/>
    <w:basedOn w:val="Header"/>
    <w:rsid w:val="00EF5C1D"/>
    <w:rPr>
      <w:b/>
      <w:bCs/>
      <w:caps/>
      <w:sz w:val="18"/>
    </w:rPr>
  </w:style>
  <w:style w:type="paragraph" w:customStyle="1" w:styleId="StyleHeaderArialBold9ptBoldRightBefore0">
    <w:name w:val="Style Header + Arial Bold 9 pt Bold Right Before:  0..."/>
    <w:basedOn w:val="Header"/>
    <w:rsid w:val="00EF5C1D"/>
    <w:pPr>
      <w:spacing w:before="0" w:after="0" w:line="240" w:lineRule="atLeast"/>
      <w:jc w:val="right"/>
    </w:pPr>
    <w:rPr>
      <w:rFonts w:cs="Times New Roman"/>
      <w:b/>
      <w:bCs/>
      <w:sz w:val="18"/>
      <w:szCs w:val="20"/>
    </w:rPr>
  </w:style>
  <w:style w:type="character" w:customStyle="1" w:styleId="StyleSmallcaps">
    <w:name w:val="Style Small caps"/>
    <w:rsid w:val="00EF5C1D"/>
    <w:rPr>
      <w:rFonts w:ascii="Arial" w:hAnsi="Arial"/>
      <w:caps w:val="0"/>
      <w:smallCaps w:val="0"/>
      <w:strike w:val="0"/>
      <w:dstrike w:val="0"/>
      <w:vanish w:val="0"/>
      <w:color w:val="000000"/>
      <w:sz w:val="18"/>
      <w:vertAlign w:val="baseline"/>
    </w:rPr>
  </w:style>
  <w:style w:type="paragraph" w:customStyle="1" w:styleId="StylezfirstlinesLeft">
    <w:name w:val="Style zfirstlines + Left"/>
    <w:basedOn w:val="zfirstlines"/>
    <w:rsid w:val="00EF5C1D"/>
    <w:rPr>
      <w:rFonts w:cs="Times New Roman"/>
      <w:smallCaps w:val="0"/>
      <w:sz w:val="18"/>
    </w:rPr>
  </w:style>
  <w:style w:type="character" w:customStyle="1" w:styleId="StyleArial10ptBold">
    <w:name w:val="Style Arial 10 pt Bold"/>
    <w:rsid w:val="00EF5C1D"/>
    <w:rPr>
      <w:rFonts w:ascii="Arial" w:hAnsi="Arial"/>
      <w:b/>
      <w:bCs/>
      <w:sz w:val="20"/>
    </w:rPr>
  </w:style>
  <w:style w:type="paragraph" w:customStyle="1" w:styleId="ECBBody">
    <w:name w:val="ECB_Body"/>
    <w:basedOn w:val="Normal"/>
    <w:link w:val="ECBBodyChar"/>
    <w:qFormat/>
    <w:rsid w:val="00C749AD"/>
    <w:pPr>
      <w:spacing w:line="340" w:lineRule="exact"/>
    </w:pPr>
  </w:style>
  <w:style w:type="paragraph" w:styleId="ListParagraph">
    <w:name w:val="List Paragraph"/>
    <w:basedOn w:val="Normal"/>
    <w:uiPriority w:val="34"/>
    <w:qFormat/>
    <w:rsid w:val="004074A9"/>
    <w:pPr>
      <w:ind w:left="720"/>
      <w:contextualSpacing/>
    </w:pPr>
  </w:style>
  <w:style w:type="character" w:customStyle="1" w:styleId="ECBBodyChar">
    <w:name w:val="ECB_Body Char"/>
    <w:link w:val="ECBBody"/>
    <w:rsid w:val="00C749AD"/>
    <w:rPr>
      <w:rFonts w:ascii="Arial" w:hAnsi="Arial" w:cs="Sendnya"/>
      <w:szCs w:val="22"/>
    </w:rPr>
  </w:style>
  <w:style w:type="character" w:styleId="Hyperlink">
    <w:name w:val="Hyperlink"/>
    <w:basedOn w:val="DefaultParagraphFont"/>
    <w:uiPriority w:val="99"/>
    <w:unhideWhenUsed/>
    <w:rsid w:val="00953F97"/>
    <w:rPr>
      <w:color w:val="05447E"/>
      <w:sz w:val="17"/>
      <w:szCs w:val="17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7434F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56223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45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45B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45B8"/>
    <w:rPr>
      <w:rFonts w:ascii="Arial" w:hAnsi="Arial" w:cs="Sendny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45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45B8"/>
    <w:rPr>
      <w:rFonts w:ascii="Arial" w:hAnsi="Arial" w:cs="Sendnya"/>
      <w:b/>
      <w:bCs/>
    </w:rPr>
  </w:style>
  <w:style w:type="character" w:customStyle="1" w:styleId="Heading1Char">
    <w:name w:val="Heading 1 Char"/>
    <w:basedOn w:val="DefaultParagraphFont"/>
    <w:link w:val="Heading1"/>
    <w:rsid w:val="0026601A"/>
    <w:rPr>
      <w:rFonts w:ascii="Arial" w:hAnsi="Arial" w:cs="Sendnya"/>
      <w:b/>
      <w:bCs/>
      <w:kern w:val="28"/>
      <w:sz w:val="24"/>
      <w:szCs w:val="28"/>
    </w:rPr>
  </w:style>
  <w:style w:type="paragraph" w:styleId="Revision">
    <w:name w:val="Revision"/>
    <w:hidden/>
    <w:uiPriority w:val="99"/>
    <w:semiHidden/>
    <w:rsid w:val="00BC0E97"/>
    <w:rPr>
      <w:rFonts w:ascii="Arial" w:hAnsi="Arial" w:cs="Sendnya"/>
      <w:szCs w:val="22"/>
    </w:rPr>
  </w:style>
  <w:style w:type="table" w:styleId="TableGrid">
    <w:name w:val="Table Grid"/>
    <w:basedOn w:val="TableNormal"/>
    <w:uiPriority w:val="59"/>
    <w:rsid w:val="00EE1DC9"/>
    <w:pPr>
      <w:tabs>
        <w:tab w:val="left" w:pos="851"/>
        <w:tab w:val="right" w:pos="9356"/>
      </w:tabs>
      <w:spacing w:before="60" w:after="60" w:line="36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">
    <w:name w:val="norm"/>
    <w:basedOn w:val="Normal"/>
    <w:link w:val="normChar"/>
    <w:rsid w:val="0054219F"/>
    <w:pPr>
      <w:tabs>
        <w:tab w:val="left" w:pos="851"/>
        <w:tab w:val="right" w:pos="9356"/>
      </w:tabs>
      <w:jc w:val="both"/>
    </w:pPr>
    <w:rPr>
      <w:rFonts w:ascii="Times New Roman" w:hAnsi="Times New Roman" w:cs="Times New Roman"/>
      <w:sz w:val="22"/>
      <w:szCs w:val="20"/>
    </w:rPr>
  </w:style>
  <w:style w:type="character" w:customStyle="1" w:styleId="normChar">
    <w:name w:val="norm Char"/>
    <w:link w:val="norm"/>
    <w:rsid w:val="0054219F"/>
    <w:rPr>
      <w:sz w:val="22"/>
    </w:rPr>
  </w:style>
  <w:style w:type="character" w:styleId="Strong">
    <w:name w:val="Strong"/>
    <w:basedOn w:val="DefaultParagraphFont"/>
    <w:uiPriority w:val="22"/>
    <w:qFormat/>
    <w:rsid w:val="00490180"/>
    <w:rPr>
      <w:b/>
      <w:bCs/>
    </w:rPr>
  </w:style>
  <w:style w:type="character" w:customStyle="1" w:styleId="ph">
    <w:name w:val="ph"/>
    <w:basedOn w:val="DefaultParagraphFont"/>
    <w:rsid w:val="00490180"/>
  </w:style>
  <w:style w:type="character" w:customStyle="1" w:styleId="apple-converted-space">
    <w:name w:val="apple-converted-space"/>
    <w:basedOn w:val="DefaultParagraphFont"/>
    <w:rsid w:val="00490180"/>
  </w:style>
  <w:style w:type="character" w:customStyle="1" w:styleId="keyword">
    <w:name w:val="keyword"/>
    <w:basedOn w:val="DefaultParagraphFont"/>
    <w:rsid w:val="00490180"/>
  </w:style>
  <w:style w:type="paragraph" w:customStyle="1" w:styleId="Bodycopy">
    <w:name w:val="Body copy"/>
    <w:link w:val="BodycopyChar"/>
    <w:qFormat/>
    <w:rsid w:val="00EE38A2"/>
    <w:pPr>
      <w:spacing w:after="120"/>
    </w:pPr>
    <w:rPr>
      <w:rFonts w:ascii="Arial" w:eastAsia="Times" w:hAnsi="Arial"/>
      <w:color w:val="000000"/>
      <w:lang w:eastAsia="en-US"/>
    </w:rPr>
  </w:style>
  <w:style w:type="character" w:customStyle="1" w:styleId="BodycopyChar">
    <w:name w:val="Body copy Char"/>
    <w:basedOn w:val="DefaultParagraphFont"/>
    <w:link w:val="Bodycopy"/>
    <w:rsid w:val="00EE38A2"/>
    <w:rPr>
      <w:rFonts w:ascii="Arial" w:eastAsia="Times" w:hAnsi="Arial"/>
      <w:color w:val="000000"/>
      <w:lang w:eastAsia="en-US"/>
    </w:rPr>
  </w:style>
  <w:style w:type="table" w:styleId="LightList-Accent1">
    <w:name w:val="Light List Accent 1"/>
    <w:basedOn w:val="TableNormal"/>
    <w:uiPriority w:val="61"/>
    <w:rsid w:val="009431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D70252"/>
    <w:pPr>
      <w:spacing w:after="0"/>
    </w:pPr>
  </w:style>
  <w:style w:type="character" w:styleId="HTMLCode">
    <w:name w:val="HTML Code"/>
    <w:basedOn w:val="DefaultParagraphFont"/>
    <w:uiPriority w:val="99"/>
    <w:semiHidden/>
    <w:unhideWhenUsed/>
    <w:rsid w:val="00AD258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D258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E3631B"/>
    <w:rPr>
      <w:rFonts w:ascii="Arial" w:hAnsi="Arial" w:cs="Sendnya"/>
      <w:sz w:val="18"/>
      <w:szCs w:val="18"/>
    </w:rPr>
  </w:style>
  <w:style w:type="character" w:customStyle="1" w:styleId="Heading2Char">
    <w:name w:val="Heading 2 Char"/>
    <w:link w:val="Heading2"/>
    <w:rsid w:val="0019254D"/>
    <w:rPr>
      <w:rFonts w:ascii="Arial" w:hAnsi="Arial" w:cs="Sendnya"/>
      <w:b/>
      <w:bCs/>
      <w:szCs w:val="26"/>
    </w:rPr>
  </w:style>
  <w:style w:type="character" w:customStyle="1" w:styleId="kmcontent">
    <w:name w:val="kmcontent"/>
    <w:basedOn w:val="DefaultParagraphFont"/>
    <w:rsid w:val="007E3BE2"/>
  </w:style>
  <w:style w:type="character" w:customStyle="1" w:styleId="st">
    <w:name w:val="st"/>
    <w:basedOn w:val="DefaultParagraphFont"/>
    <w:rsid w:val="00D41F85"/>
  </w:style>
  <w:style w:type="paragraph" w:styleId="NoSpacing">
    <w:name w:val="No Spacing"/>
    <w:uiPriority w:val="1"/>
    <w:qFormat/>
    <w:rsid w:val="0039196E"/>
    <w:rPr>
      <w:rFonts w:ascii="Arial" w:hAnsi="Arial" w:cs="Sendnya"/>
      <w:szCs w:val="22"/>
    </w:rPr>
  </w:style>
  <w:style w:type="character" w:customStyle="1" w:styleId="ECBBodyTextChar">
    <w:name w:val="ECB Body Text Char"/>
    <w:link w:val="ECBBodyText"/>
    <w:locked/>
    <w:rsid w:val="0031731C"/>
    <w:rPr>
      <w:rFonts w:ascii="Arial" w:hAnsi="Arial" w:cs="Sendnya"/>
      <w:szCs w:val="22"/>
    </w:rPr>
  </w:style>
  <w:style w:type="paragraph" w:customStyle="1" w:styleId="ECBBodyText">
    <w:name w:val="ECB Body Text"/>
    <w:basedOn w:val="Normal"/>
    <w:link w:val="ECBBodyTextChar"/>
    <w:qFormat/>
    <w:rsid w:val="0031731C"/>
    <w:pPr>
      <w:spacing w:line="240" w:lineRule="atLeast"/>
    </w:pPr>
  </w:style>
  <w:style w:type="table" w:customStyle="1" w:styleId="GridTable6ColorfulAccent1">
    <w:name w:val="Grid Table 6 Colorful Accent 1"/>
    <w:basedOn w:val="TableNormal"/>
    <w:uiPriority w:val="51"/>
    <w:rsid w:val="006A3FD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B078E9"/>
    <w:rPr>
      <w:rFonts w:ascii="Courier New" w:eastAsia="Times New Roman" w:hAnsi="Courier New" w:cs="Courier New"/>
    </w:rPr>
  </w:style>
  <w:style w:type="paragraph" w:customStyle="1" w:styleId="ECBHeading1">
    <w:name w:val="ECB Heading 1"/>
    <w:basedOn w:val="Heading1"/>
    <w:rsid w:val="00F54184"/>
    <w:pPr>
      <w:numPr>
        <w:numId w:val="0"/>
      </w:numPr>
      <w:spacing w:before="340" w:line="340" w:lineRule="atLeast"/>
      <w:ind w:left="851" w:hanging="851"/>
    </w:pPr>
    <w:rPr>
      <w:rFonts w:cs="Times New Roman"/>
      <w:szCs w:val="20"/>
    </w:rPr>
  </w:style>
  <w:style w:type="table" w:styleId="MediumShading1-Accent1">
    <w:name w:val="Medium Shading 1 Accent 1"/>
    <w:basedOn w:val="TableNormal"/>
    <w:uiPriority w:val="63"/>
    <w:semiHidden/>
    <w:unhideWhenUsed/>
    <w:rsid w:val="00F5418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division2">
    <w:name w:val="division2"/>
    <w:basedOn w:val="DefaultParagraphFont"/>
    <w:rsid w:val="00852135"/>
  </w:style>
  <w:style w:type="character" w:styleId="PlaceholderText">
    <w:name w:val="Placeholder Text"/>
    <w:basedOn w:val="DefaultParagraphFont"/>
    <w:uiPriority w:val="99"/>
    <w:semiHidden/>
    <w:rsid w:val="000D77C6"/>
    <w:rPr>
      <w:color w:val="808080"/>
    </w:rPr>
  </w:style>
  <w:style w:type="table" w:styleId="LightGrid-Accent1">
    <w:name w:val="Light Grid Accent 1"/>
    <w:basedOn w:val="TableNormal"/>
    <w:uiPriority w:val="62"/>
    <w:rsid w:val="008B11C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2D109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Emphasis">
    <w:name w:val="Emphasis"/>
    <w:basedOn w:val="DefaultParagraphFont"/>
    <w:uiPriority w:val="20"/>
    <w:qFormat/>
    <w:rsid w:val="00CD4BA9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CD73D4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C1D"/>
    <w:pPr>
      <w:spacing w:before="60" w:after="60" w:line="360" w:lineRule="atLeast"/>
    </w:pPr>
    <w:rPr>
      <w:rFonts w:ascii="Arial" w:hAnsi="Arial" w:cs="Sendnya"/>
      <w:szCs w:val="22"/>
    </w:rPr>
  </w:style>
  <w:style w:type="paragraph" w:styleId="Heading1">
    <w:name w:val="heading 1"/>
    <w:basedOn w:val="Normal"/>
    <w:next w:val="Normal"/>
    <w:link w:val="Heading1Char"/>
    <w:qFormat/>
    <w:rsid w:val="00EF5C1D"/>
    <w:pPr>
      <w:keepNext/>
      <w:numPr>
        <w:numId w:val="2"/>
      </w:numPr>
      <w:spacing w:before="360" w:after="120"/>
      <w:outlineLvl w:val="0"/>
    </w:pPr>
    <w:rPr>
      <w:b/>
      <w:bCs/>
      <w:kern w:val="28"/>
      <w:sz w:val="24"/>
      <w:szCs w:val="28"/>
    </w:rPr>
  </w:style>
  <w:style w:type="paragraph" w:styleId="Heading2">
    <w:name w:val="heading 2"/>
    <w:basedOn w:val="Normal"/>
    <w:next w:val="Normal"/>
    <w:link w:val="Heading2Char"/>
    <w:qFormat/>
    <w:rsid w:val="00EF5C1D"/>
    <w:pPr>
      <w:keepNext/>
      <w:numPr>
        <w:ilvl w:val="1"/>
        <w:numId w:val="2"/>
      </w:numPr>
      <w:tabs>
        <w:tab w:val="clear" w:pos="709"/>
        <w:tab w:val="num" w:pos="0"/>
      </w:tabs>
      <w:spacing w:before="220" w:line="340" w:lineRule="atLeast"/>
      <w:ind w:left="0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qFormat/>
    <w:rsid w:val="00CA5E92"/>
    <w:pPr>
      <w:keepNext/>
      <w:numPr>
        <w:ilvl w:val="2"/>
        <w:numId w:val="2"/>
      </w:numPr>
      <w:spacing w:before="160" w:line="340" w:lineRule="atLeast"/>
      <w:outlineLvl w:val="2"/>
    </w:pPr>
    <w:rPr>
      <w:b/>
      <w:bCs/>
      <w:szCs w:val="24"/>
    </w:rPr>
  </w:style>
  <w:style w:type="paragraph" w:styleId="Heading4">
    <w:name w:val="heading 4"/>
    <w:basedOn w:val="Normal"/>
    <w:next w:val="Normal"/>
    <w:rsid w:val="00EF5C1D"/>
    <w:pPr>
      <w:keepNext/>
      <w:spacing w:before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er9pt">
    <w:name w:val="Style Header + 9 pt"/>
    <w:basedOn w:val="Header"/>
    <w:rsid w:val="00EF5C1D"/>
    <w:rPr>
      <w:sz w:val="18"/>
    </w:rPr>
  </w:style>
  <w:style w:type="paragraph" w:styleId="Header">
    <w:name w:val="header"/>
    <w:basedOn w:val="Normal"/>
    <w:rsid w:val="00CC0C27"/>
    <w:pPr>
      <w:spacing w:line="160" w:lineRule="atLeast"/>
      <w:jc w:val="center"/>
    </w:pPr>
    <w:rPr>
      <w:sz w:val="16"/>
      <w:szCs w:val="16"/>
    </w:rPr>
  </w:style>
  <w:style w:type="paragraph" w:styleId="Footer">
    <w:name w:val="footer"/>
    <w:basedOn w:val="Normal"/>
    <w:rsid w:val="00EF5C1D"/>
    <w:pPr>
      <w:spacing w:line="200" w:lineRule="atLeast"/>
      <w:jc w:val="right"/>
    </w:pPr>
    <w:rPr>
      <w:noProof/>
      <w:snapToGrid w:val="0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CC0C27"/>
    <w:pPr>
      <w:keepLines/>
      <w:tabs>
        <w:tab w:val="left" w:pos="284"/>
      </w:tabs>
      <w:spacing w:line="200" w:lineRule="atLeast"/>
      <w:ind w:left="284" w:hanging="284"/>
    </w:pPr>
    <w:rPr>
      <w:sz w:val="18"/>
      <w:szCs w:val="18"/>
    </w:rPr>
  </w:style>
  <w:style w:type="character" w:styleId="FootnoteReference">
    <w:name w:val="footnote reference"/>
    <w:semiHidden/>
    <w:rsid w:val="00904E38"/>
    <w:rPr>
      <w:vertAlign w:val="superscript"/>
    </w:rPr>
  </w:style>
  <w:style w:type="paragraph" w:styleId="DocumentMap">
    <w:name w:val="Document Map"/>
    <w:basedOn w:val="Normal"/>
    <w:semiHidden/>
    <w:rsid w:val="00904E38"/>
    <w:pPr>
      <w:shd w:val="clear" w:color="auto" w:fill="000080"/>
    </w:pPr>
  </w:style>
  <w:style w:type="paragraph" w:customStyle="1" w:styleId="StyleRightLinespacingExactly11pt">
    <w:name w:val="Style Right Line spacing:  Exactly 11 pt"/>
    <w:basedOn w:val="Normal"/>
    <w:rsid w:val="00EF5C1D"/>
    <w:pPr>
      <w:spacing w:line="220" w:lineRule="exact"/>
      <w:jc w:val="right"/>
    </w:pPr>
    <w:rPr>
      <w:rFonts w:cs="Times New Roman"/>
      <w:sz w:val="18"/>
      <w:szCs w:val="20"/>
    </w:rPr>
  </w:style>
  <w:style w:type="paragraph" w:customStyle="1" w:styleId="Bullet1">
    <w:name w:val="Bullet 1"/>
    <w:basedOn w:val="Normal"/>
    <w:qFormat/>
    <w:rsid w:val="00CE7326"/>
  </w:style>
  <w:style w:type="paragraph" w:customStyle="1" w:styleId="Bullet2">
    <w:name w:val="Bullet 2"/>
    <w:basedOn w:val="Normal"/>
    <w:qFormat/>
    <w:rsid w:val="00CE7326"/>
  </w:style>
  <w:style w:type="paragraph" w:styleId="TOC1">
    <w:name w:val="toc 1"/>
    <w:basedOn w:val="Normal"/>
    <w:next w:val="Normal"/>
    <w:autoRedefine/>
    <w:uiPriority w:val="39"/>
    <w:qFormat/>
    <w:rsid w:val="00CC0C27"/>
    <w:pPr>
      <w:tabs>
        <w:tab w:val="left" w:pos="993"/>
        <w:tab w:val="right" w:pos="9214"/>
      </w:tabs>
      <w:spacing w:line="280" w:lineRule="exact"/>
      <w:ind w:left="993" w:right="566" w:hanging="993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qFormat/>
    <w:rsid w:val="00CC0C27"/>
    <w:pPr>
      <w:tabs>
        <w:tab w:val="left" w:pos="993"/>
        <w:tab w:val="right" w:pos="9214"/>
      </w:tabs>
      <w:spacing w:line="280" w:lineRule="exact"/>
      <w:ind w:left="993" w:right="424" w:hanging="993"/>
    </w:pPr>
    <w:rPr>
      <w:noProof/>
    </w:rPr>
  </w:style>
  <w:style w:type="paragraph" w:customStyle="1" w:styleId="lista">
    <w:name w:val="list(a)"/>
    <w:basedOn w:val="Normal"/>
    <w:rsid w:val="00CC0C27"/>
    <w:pPr>
      <w:keepLines/>
      <w:numPr>
        <w:numId w:val="3"/>
      </w:numPr>
      <w:tabs>
        <w:tab w:val="clear" w:pos="360"/>
        <w:tab w:val="num" w:pos="567"/>
      </w:tabs>
      <w:ind w:left="567" w:hanging="567"/>
    </w:pPr>
  </w:style>
  <w:style w:type="paragraph" w:customStyle="1" w:styleId="listi">
    <w:name w:val="list(i)"/>
    <w:basedOn w:val="Normal"/>
    <w:rsid w:val="00CC0C27"/>
    <w:pPr>
      <w:keepLines/>
      <w:numPr>
        <w:numId w:val="4"/>
      </w:numPr>
      <w:tabs>
        <w:tab w:val="clear" w:pos="720"/>
      </w:tabs>
      <w:ind w:left="851" w:hanging="284"/>
    </w:pPr>
  </w:style>
  <w:style w:type="paragraph" w:styleId="TOC3">
    <w:name w:val="toc 3"/>
    <w:basedOn w:val="Normal"/>
    <w:next w:val="Normal"/>
    <w:autoRedefine/>
    <w:uiPriority w:val="39"/>
    <w:qFormat/>
    <w:rsid w:val="00CC0C27"/>
    <w:pPr>
      <w:tabs>
        <w:tab w:val="right" w:pos="9214"/>
      </w:tabs>
      <w:spacing w:line="280" w:lineRule="exact"/>
      <w:ind w:left="993" w:right="424" w:hanging="993"/>
    </w:pPr>
    <w:rPr>
      <w:i/>
      <w:iCs/>
      <w:noProof/>
    </w:rPr>
  </w:style>
  <w:style w:type="paragraph" w:styleId="BalloonText">
    <w:name w:val="Balloon Text"/>
    <w:basedOn w:val="Normal"/>
    <w:semiHidden/>
    <w:rsid w:val="007B15D7"/>
    <w:rPr>
      <w:rFonts w:ascii="Tahoma" w:hAnsi="Tahoma" w:cs="Tahoma"/>
      <w:sz w:val="16"/>
      <w:szCs w:val="16"/>
    </w:rPr>
  </w:style>
  <w:style w:type="paragraph" w:customStyle="1" w:styleId="Annex">
    <w:name w:val="Annex"/>
    <w:basedOn w:val="Heading2"/>
    <w:next w:val="Normal"/>
    <w:qFormat/>
    <w:rsid w:val="00EF5C1D"/>
    <w:pPr>
      <w:pageBreakBefore/>
      <w:numPr>
        <w:ilvl w:val="0"/>
        <w:numId w:val="1"/>
      </w:numPr>
      <w:tabs>
        <w:tab w:val="left" w:pos="1134"/>
      </w:tabs>
      <w:ind w:left="357" w:hanging="357"/>
    </w:pPr>
    <w:rPr>
      <w:iCs/>
      <w:szCs w:val="22"/>
    </w:rPr>
  </w:style>
  <w:style w:type="paragraph" w:customStyle="1" w:styleId="zfirstlines">
    <w:name w:val="zfirstlines"/>
    <w:basedOn w:val="Normal"/>
    <w:rsid w:val="00CC0C27"/>
    <w:pPr>
      <w:spacing w:before="30" w:after="30" w:line="280" w:lineRule="exact"/>
    </w:pPr>
    <w:rPr>
      <w:smallCaps/>
      <w:szCs w:val="20"/>
    </w:rPr>
  </w:style>
  <w:style w:type="paragraph" w:customStyle="1" w:styleId="StyleHeader10pt">
    <w:name w:val="Style Header + 10 pt"/>
    <w:basedOn w:val="Header"/>
    <w:rsid w:val="00EF5C1D"/>
    <w:pPr>
      <w:jc w:val="left"/>
    </w:pPr>
    <w:rPr>
      <w:sz w:val="20"/>
    </w:rPr>
  </w:style>
  <w:style w:type="character" w:customStyle="1" w:styleId="Style9pt">
    <w:name w:val="Style 9 pt"/>
    <w:rsid w:val="00EF5C1D"/>
    <w:rPr>
      <w:rFonts w:ascii="Arial" w:hAnsi="Arial"/>
      <w:sz w:val="18"/>
    </w:rPr>
  </w:style>
  <w:style w:type="paragraph" w:customStyle="1" w:styleId="Style9ptRightLinespacingExactly11pt">
    <w:name w:val="Style 9 pt Right Line spacing:  Exactly 11 pt"/>
    <w:basedOn w:val="Normal"/>
    <w:rsid w:val="00EF5C1D"/>
    <w:pPr>
      <w:spacing w:line="220" w:lineRule="exact"/>
      <w:jc w:val="right"/>
    </w:pPr>
    <w:rPr>
      <w:rFonts w:cs="Times New Roman"/>
      <w:sz w:val="18"/>
      <w:szCs w:val="20"/>
    </w:rPr>
  </w:style>
  <w:style w:type="character" w:customStyle="1" w:styleId="StyleBold">
    <w:name w:val="Style Bold"/>
    <w:rsid w:val="00EF5C1D"/>
    <w:rPr>
      <w:rFonts w:ascii="Arial" w:hAnsi="Arial"/>
      <w:b/>
      <w:bCs/>
      <w:sz w:val="18"/>
    </w:rPr>
  </w:style>
  <w:style w:type="paragraph" w:customStyle="1" w:styleId="StyleBoldCentered">
    <w:name w:val="Style Bold Centered"/>
    <w:basedOn w:val="Normal"/>
    <w:rsid w:val="00EF5C1D"/>
    <w:rPr>
      <w:rFonts w:cs="Times New Roman"/>
      <w:b/>
      <w:bCs/>
      <w:szCs w:val="20"/>
    </w:rPr>
  </w:style>
  <w:style w:type="paragraph" w:customStyle="1" w:styleId="StyleBoldRightLinespacingExactly9pt">
    <w:name w:val="Style Bold Right Line spacing:  Exactly 9 pt"/>
    <w:basedOn w:val="Normal"/>
    <w:rsid w:val="00EF5C1D"/>
    <w:pPr>
      <w:spacing w:line="220" w:lineRule="exact"/>
      <w:jc w:val="right"/>
    </w:pPr>
    <w:rPr>
      <w:rFonts w:cs="Times New Roman"/>
      <w:b/>
      <w:bCs/>
      <w:sz w:val="18"/>
      <w:szCs w:val="20"/>
    </w:rPr>
  </w:style>
  <w:style w:type="paragraph" w:customStyle="1" w:styleId="StyleDocTitleArialBoldSmallcapsNotAllcapsB">
    <w:name w:val="Style Doc Title + Arial Bold Small caps Not All caps B..."/>
    <w:basedOn w:val="Normal"/>
    <w:rsid w:val="00EF5C1D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before="1440" w:after="1440" w:line="480" w:lineRule="atLeast"/>
    </w:pPr>
    <w:rPr>
      <w:rFonts w:cs="Times New Roman"/>
      <w:b/>
      <w:bCs/>
      <w:sz w:val="32"/>
      <w:szCs w:val="20"/>
    </w:rPr>
  </w:style>
  <w:style w:type="paragraph" w:customStyle="1" w:styleId="StyleDocTitleArialBoldSmallcapsNotAllcapsA">
    <w:name w:val="Style Doc Title + Arial Bold Small caps Not All caps A..."/>
    <w:basedOn w:val="Normal"/>
    <w:rsid w:val="00EF5C1D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before="480" w:after="6000" w:line="480" w:lineRule="atLeast"/>
    </w:pPr>
    <w:rPr>
      <w:rFonts w:cs="Times New Roman"/>
      <w:b/>
      <w:bCs/>
      <w:sz w:val="32"/>
      <w:szCs w:val="20"/>
    </w:rPr>
  </w:style>
  <w:style w:type="paragraph" w:customStyle="1" w:styleId="StyleArialBoldBoldSmallcapsCenteredLinespacin">
    <w:name w:val="Style Arial Bold Bold Small caps Centered Line spacin..."/>
    <w:basedOn w:val="Normal"/>
    <w:rsid w:val="00EF5C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20" w:lineRule="atLeast"/>
    </w:pPr>
    <w:rPr>
      <w:rFonts w:cs="Times New Roman"/>
      <w:b/>
      <w:bCs/>
      <w:szCs w:val="20"/>
    </w:rPr>
  </w:style>
  <w:style w:type="paragraph" w:customStyle="1" w:styleId="StyleHeaderArialBold9ptBoldAllcaps">
    <w:name w:val="Style Header + Arial Bold 9 pt Bold All caps"/>
    <w:basedOn w:val="Header"/>
    <w:rsid w:val="00EF5C1D"/>
    <w:rPr>
      <w:b/>
      <w:bCs/>
      <w:caps/>
      <w:sz w:val="18"/>
    </w:rPr>
  </w:style>
  <w:style w:type="paragraph" w:customStyle="1" w:styleId="StyleHeaderArialBold9ptBoldRightBefore0">
    <w:name w:val="Style Header + Arial Bold 9 pt Bold Right Before:  0..."/>
    <w:basedOn w:val="Header"/>
    <w:rsid w:val="00EF5C1D"/>
    <w:pPr>
      <w:spacing w:before="0" w:after="0" w:line="240" w:lineRule="atLeast"/>
      <w:jc w:val="right"/>
    </w:pPr>
    <w:rPr>
      <w:rFonts w:cs="Times New Roman"/>
      <w:b/>
      <w:bCs/>
      <w:sz w:val="18"/>
      <w:szCs w:val="20"/>
    </w:rPr>
  </w:style>
  <w:style w:type="character" w:customStyle="1" w:styleId="StyleSmallcaps">
    <w:name w:val="Style Small caps"/>
    <w:rsid w:val="00EF5C1D"/>
    <w:rPr>
      <w:rFonts w:ascii="Arial" w:hAnsi="Arial"/>
      <w:caps w:val="0"/>
      <w:smallCaps w:val="0"/>
      <w:strike w:val="0"/>
      <w:dstrike w:val="0"/>
      <w:vanish w:val="0"/>
      <w:color w:val="000000"/>
      <w:sz w:val="18"/>
      <w:vertAlign w:val="baseline"/>
    </w:rPr>
  </w:style>
  <w:style w:type="paragraph" w:customStyle="1" w:styleId="StylezfirstlinesLeft">
    <w:name w:val="Style zfirstlines + Left"/>
    <w:basedOn w:val="zfirstlines"/>
    <w:rsid w:val="00EF5C1D"/>
    <w:rPr>
      <w:rFonts w:cs="Times New Roman"/>
      <w:smallCaps w:val="0"/>
      <w:sz w:val="18"/>
    </w:rPr>
  </w:style>
  <w:style w:type="character" w:customStyle="1" w:styleId="StyleArial10ptBold">
    <w:name w:val="Style Arial 10 pt Bold"/>
    <w:rsid w:val="00EF5C1D"/>
    <w:rPr>
      <w:rFonts w:ascii="Arial" w:hAnsi="Arial"/>
      <w:b/>
      <w:bCs/>
      <w:sz w:val="20"/>
    </w:rPr>
  </w:style>
  <w:style w:type="paragraph" w:customStyle="1" w:styleId="ECBBody">
    <w:name w:val="ECB_Body"/>
    <w:basedOn w:val="Normal"/>
    <w:link w:val="ECBBodyChar"/>
    <w:qFormat/>
    <w:rsid w:val="00C749AD"/>
    <w:pPr>
      <w:spacing w:line="340" w:lineRule="exact"/>
    </w:pPr>
  </w:style>
  <w:style w:type="paragraph" w:styleId="ListParagraph">
    <w:name w:val="List Paragraph"/>
    <w:basedOn w:val="Normal"/>
    <w:uiPriority w:val="34"/>
    <w:qFormat/>
    <w:rsid w:val="004074A9"/>
    <w:pPr>
      <w:ind w:left="720"/>
      <w:contextualSpacing/>
    </w:pPr>
  </w:style>
  <w:style w:type="character" w:customStyle="1" w:styleId="ECBBodyChar">
    <w:name w:val="ECB_Body Char"/>
    <w:link w:val="ECBBody"/>
    <w:rsid w:val="00C749AD"/>
    <w:rPr>
      <w:rFonts w:ascii="Arial" w:hAnsi="Arial" w:cs="Sendnya"/>
      <w:szCs w:val="22"/>
    </w:rPr>
  </w:style>
  <w:style w:type="character" w:styleId="Hyperlink">
    <w:name w:val="Hyperlink"/>
    <w:basedOn w:val="DefaultParagraphFont"/>
    <w:uiPriority w:val="99"/>
    <w:unhideWhenUsed/>
    <w:rsid w:val="00953F97"/>
    <w:rPr>
      <w:color w:val="05447E"/>
      <w:sz w:val="17"/>
      <w:szCs w:val="17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7434F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56223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45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45B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45B8"/>
    <w:rPr>
      <w:rFonts w:ascii="Arial" w:hAnsi="Arial" w:cs="Sendny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45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45B8"/>
    <w:rPr>
      <w:rFonts w:ascii="Arial" w:hAnsi="Arial" w:cs="Sendnya"/>
      <w:b/>
      <w:bCs/>
    </w:rPr>
  </w:style>
  <w:style w:type="character" w:customStyle="1" w:styleId="Heading1Char">
    <w:name w:val="Heading 1 Char"/>
    <w:basedOn w:val="DefaultParagraphFont"/>
    <w:link w:val="Heading1"/>
    <w:rsid w:val="0026601A"/>
    <w:rPr>
      <w:rFonts w:ascii="Arial" w:hAnsi="Arial" w:cs="Sendnya"/>
      <w:b/>
      <w:bCs/>
      <w:kern w:val="28"/>
      <w:sz w:val="24"/>
      <w:szCs w:val="28"/>
    </w:rPr>
  </w:style>
  <w:style w:type="paragraph" w:styleId="Revision">
    <w:name w:val="Revision"/>
    <w:hidden/>
    <w:uiPriority w:val="99"/>
    <w:semiHidden/>
    <w:rsid w:val="00BC0E97"/>
    <w:rPr>
      <w:rFonts w:ascii="Arial" w:hAnsi="Arial" w:cs="Sendnya"/>
      <w:szCs w:val="22"/>
    </w:rPr>
  </w:style>
  <w:style w:type="table" w:styleId="TableGrid">
    <w:name w:val="Table Grid"/>
    <w:basedOn w:val="TableNormal"/>
    <w:uiPriority w:val="59"/>
    <w:rsid w:val="00EE1DC9"/>
    <w:pPr>
      <w:tabs>
        <w:tab w:val="left" w:pos="851"/>
        <w:tab w:val="right" w:pos="9356"/>
      </w:tabs>
      <w:spacing w:before="60" w:after="60" w:line="36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">
    <w:name w:val="norm"/>
    <w:basedOn w:val="Normal"/>
    <w:link w:val="normChar"/>
    <w:rsid w:val="0054219F"/>
    <w:pPr>
      <w:tabs>
        <w:tab w:val="left" w:pos="851"/>
        <w:tab w:val="right" w:pos="9356"/>
      </w:tabs>
      <w:jc w:val="both"/>
    </w:pPr>
    <w:rPr>
      <w:rFonts w:ascii="Times New Roman" w:hAnsi="Times New Roman" w:cs="Times New Roman"/>
      <w:sz w:val="22"/>
      <w:szCs w:val="20"/>
    </w:rPr>
  </w:style>
  <w:style w:type="character" w:customStyle="1" w:styleId="normChar">
    <w:name w:val="norm Char"/>
    <w:link w:val="norm"/>
    <w:rsid w:val="0054219F"/>
    <w:rPr>
      <w:sz w:val="22"/>
    </w:rPr>
  </w:style>
  <w:style w:type="character" w:styleId="Strong">
    <w:name w:val="Strong"/>
    <w:basedOn w:val="DefaultParagraphFont"/>
    <w:uiPriority w:val="22"/>
    <w:qFormat/>
    <w:rsid w:val="00490180"/>
    <w:rPr>
      <w:b/>
      <w:bCs/>
    </w:rPr>
  </w:style>
  <w:style w:type="character" w:customStyle="1" w:styleId="ph">
    <w:name w:val="ph"/>
    <w:basedOn w:val="DefaultParagraphFont"/>
    <w:rsid w:val="00490180"/>
  </w:style>
  <w:style w:type="character" w:customStyle="1" w:styleId="apple-converted-space">
    <w:name w:val="apple-converted-space"/>
    <w:basedOn w:val="DefaultParagraphFont"/>
    <w:rsid w:val="00490180"/>
  </w:style>
  <w:style w:type="character" w:customStyle="1" w:styleId="keyword">
    <w:name w:val="keyword"/>
    <w:basedOn w:val="DefaultParagraphFont"/>
    <w:rsid w:val="00490180"/>
  </w:style>
  <w:style w:type="paragraph" w:customStyle="1" w:styleId="Bodycopy">
    <w:name w:val="Body copy"/>
    <w:link w:val="BodycopyChar"/>
    <w:qFormat/>
    <w:rsid w:val="00EE38A2"/>
    <w:pPr>
      <w:spacing w:after="120"/>
    </w:pPr>
    <w:rPr>
      <w:rFonts w:ascii="Arial" w:eastAsia="Times" w:hAnsi="Arial"/>
      <w:color w:val="000000"/>
      <w:lang w:eastAsia="en-US"/>
    </w:rPr>
  </w:style>
  <w:style w:type="character" w:customStyle="1" w:styleId="BodycopyChar">
    <w:name w:val="Body copy Char"/>
    <w:basedOn w:val="DefaultParagraphFont"/>
    <w:link w:val="Bodycopy"/>
    <w:rsid w:val="00EE38A2"/>
    <w:rPr>
      <w:rFonts w:ascii="Arial" w:eastAsia="Times" w:hAnsi="Arial"/>
      <w:color w:val="000000"/>
      <w:lang w:eastAsia="en-US"/>
    </w:rPr>
  </w:style>
  <w:style w:type="table" w:styleId="LightList-Accent1">
    <w:name w:val="Light List Accent 1"/>
    <w:basedOn w:val="TableNormal"/>
    <w:uiPriority w:val="61"/>
    <w:rsid w:val="009431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D70252"/>
    <w:pPr>
      <w:spacing w:after="0"/>
    </w:pPr>
  </w:style>
  <w:style w:type="character" w:styleId="HTMLCode">
    <w:name w:val="HTML Code"/>
    <w:basedOn w:val="DefaultParagraphFont"/>
    <w:uiPriority w:val="99"/>
    <w:semiHidden/>
    <w:unhideWhenUsed/>
    <w:rsid w:val="00AD258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D258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E3631B"/>
    <w:rPr>
      <w:rFonts w:ascii="Arial" w:hAnsi="Arial" w:cs="Sendnya"/>
      <w:sz w:val="18"/>
      <w:szCs w:val="18"/>
    </w:rPr>
  </w:style>
  <w:style w:type="character" w:customStyle="1" w:styleId="Heading2Char">
    <w:name w:val="Heading 2 Char"/>
    <w:link w:val="Heading2"/>
    <w:rsid w:val="0019254D"/>
    <w:rPr>
      <w:rFonts w:ascii="Arial" w:hAnsi="Arial" w:cs="Sendnya"/>
      <w:b/>
      <w:bCs/>
      <w:szCs w:val="26"/>
    </w:rPr>
  </w:style>
  <w:style w:type="character" w:customStyle="1" w:styleId="kmcontent">
    <w:name w:val="kmcontent"/>
    <w:basedOn w:val="DefaultParagraphFont"/>
    <w:rsid w:val="007E3BE2"/>
  </w:style>
  <w:style w:type="character" w:customStyle="1" w:styleId="st">
    <w:name w:val="st"/>
    <w:basedOn w:val="DefaultParagraphFont"/>
    <w:rsid w:val="00D41F85"/>
  </w:style>
  <w:style w:type="paragraph" w:styleId="NoSpacing">
    <w:name w:val="No Spacing"/>
    <w:uiPriority w:val="1"/>
    <w:qFormat/>
    <w:rsid w:val="0039196E"/>
    <w:rPr>
      <w:rFonts w:ascii="Arial" w:hAnsi="Arial" w:cs="Sendnya"/>
      <w:szCs w:val="22"/>
    </w:rPr>
  </w:style>
  <w:style w:type="character" w:customStyle="1" w:styleId="ECBBodyTextChar">
    <w:name w:val="ECB Body Text Char"/>
    <w:link w:val="ECBBodyText"/>
    <w:locked/>
    <w:rsid w:val="0031731C"/>
    <w:rPr>
      <w:rFonts w:ascii="Arial" w:hAnsi="Arial" w:cs="Sendnya"/>
      <w:szCs w:val="22"/>
    </w:rPr>
  </w:style>
  <w:style w:type="paragraph" w:customStyle="1" w:styleId="ECBBodyText">
    <w:name w:val="ECB Body Text"/>
    <w:basedOn w:val="Normal"/>
    <w:link w:val="ECBBodyTextChar"/>
    <w:qFormat/>
    <w:rsid w:val="0031731C"/>
    <w:pPr>
      <w:spacing w:line="240" w:lineRule="atLeast"/>
    </w:pPr>
  </w:style>
  <w:style w:type="table" w:customStyle="1" w:styleId="GridTable6ColorfulAccent1">
    <w:name w:val="Grid Table 6 Colorful Accent 1"/>
    <w:basedOn w:val="TableNormal"/>
    <w:uiPriority w:val="51"/>
    <w:rsid w:val="006A3FD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B078E9"/>
    <w:rPr>
      <w:rFonts w:ascii="Courier New" w:eastAsia="Times New Roman" w:hAnsi="Courier New" w:cs="Courier New"/>
    </w:rPr>
  </w:style>
  <w:style w:type="paragraph" w:customStyle="1" w:styleId="ECBHeading1">
    <w:name w:val="ECB Heading 1"/>
    <w:basedOn w:val="Heading1"/>
    <w:rsid w:val="00F54184"/>
    <w:pPr>
      <w:numPr>
        <w:numId w:val="0"/>
      </w:numPr>
      <w:spacing w:before="340" w:line="340" w:lineRule="atLeast"/>
      <w:ind w:left="851" w:hanging="851"/>
    </w:pPr>
    <w:rPr>
      <w:rFonts w:cs="Times New Roman"/>
      <w:szCs w:val="20"/>
    </w:rPr>
  </w:style>
  <w:style w:type="table" w:styleId="MediumShading1-Accent1">
    <w:name w:val="Medium Shading 1 Accent 1"/>
    <w:basedOn w:val="TableNormal"/>
    <w:uiPriority w:val="63"/>
    <w:semiHidden/>
    <w:unhideWhenUsed/>
    <w:rsid w:val="00F5418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division2">
    <w:name w:val="division2"/>
    <w:basedOn w:val="DefaultParagraphFont"/>
    <w:rsid w:val="00852135"/>
  </w:style>
  <w:style w:type="character" w:styleId="PlaceholderText">
    <w:name w:val="Placeholder Text"/>
    <w:basedOn w:val="DefaultParagraphFont"/>
    <w:uiPriority w:val="99"/>
    <w:semiHidden/>
    <w:rsid w:val="000D77C6"/>
    <w:rPr>
      <w:color w:val="808080"/>
    </w:rPr>
  </w:style>
  <w:style w:type="table" w:styleId="LightGrid-Accent1">
    <w:name w:val="Light Grid Accent 1"/>
    <w:basedOn w:val="TableNormal"/>
    <w:uiPriority w:val="62"/>
    <w:rsid w:val="008B11C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2D109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Emphasis">
    <w:name w:val="Emphasis"/>
    <w:basedOn w:val="DefaultParagraphFont"/>
    <w:uiPriority w:val="20"/>
    <w:qFormat/>
    <w:rsid w:val="00CD4BA9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CD73D4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5778">
          <w:marLeft w:val="47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fnerf\AppData\Roaming\OpenText\OTEdit\EC_darwin\c58059757\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867F9F16955E4E9F0B0D20EB506486" ma:contentTypeVersion="0" ma:contentTypeDescription="Create a new document." ma:contentTypeScope="" ma:versionID="87c54736567769c0c1c58855b7108a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C41BC-39B9-4CA7-9B25-82700AFB47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E55011-B961-4F0D-A30A-C3E31E2AF1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A5586A-0BF5-4A7F-BB81-6DD534155E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799F35-457E-42DB-B047-2DD41167B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</Template>
  <TotalTime>8056</TotalTime>
  <Pages>8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>European Central Bank</Company>
  <LinksUpToDate>false</LinksUpToDate>
  <CharactersWithSpaces>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Airo, Sami</dc:creator>
  <cp:lastModifiedBy>Hart, Stefan Willi</cp:lastModifiedBy>
  <cp:revision>203</cp:revision>
  <cp:lastPrinted>2016-07-05T11:46:00Z</cp:lastPrinted>
  <dcterms:created xsi:type="dcterms:W3CDTF">2017-07-26T14:11:00Z</dcterms:created>
  <dcterms:modified xsi:type="dcterms:W3CDTF">2017-12-27T11:32:00Z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0x010100B8867F9F16955E4E9F0B0D20EB506486</vt:lpwstr>
  </property>
</Properties>
</file>